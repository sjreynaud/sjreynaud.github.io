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D71A0" w14:textId="165FB6DE" w:rsidR="002D0BA0" w:rsidRDefault="00096506" w:rsidP="002D0BA0">
      <w:r w:rsidRPr="007818D2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1" layoutInCell="1" allowOverlap="1" wp14:anchorId="59DEDB1D" wp14:editId="586FEA6A">
                <wp:simplePos x="0" y="0"/>
                <wp:positionH relativeFrom="page">
                  <wp:posOffset>83185</wp:posOffset>
                </wp:positionH>
                <wp:positionV relativeFrom="page">
                  <wp:posOffset>3623310</wp:posOffset>
                </wp:positionV>
                <wp:extent cx="2310130" cy="2360295"/>
                <wp:effectExtent l="0" t="0" r="0" b="190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0130" cy="2360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9A94B" w14:textId="77777777" w:rsidR="00096506" w:rsidRPr="00325934" w:rsidRDefault="00B84052" w:rsidP="00B84052">
                            <w:pPr>
                              <w:pStyle w:val="Heading1"/>
                              <w:rPr>
                                <w:sz w:val="22"/>
                                <w:szCs w:val="22"/>
                              </w:rPr>
                            </w:pPr>
                            <w:r w:rsidRPr="00325934">
                              <w:rPr>
                                <w:sz w:val="22"/>
                                <w:szCs w:val="22"/>
                              </w:rPr>
                              <w:t>Education</w:t>
                            </w:r>
                          </w:p>
                          <w:p w14:paraId="1C5072DF" w14:textId="77777777" w:rsidR="00096506" w:rsidRPr="00B84052" w:rsidRDefault="00096506" w:rsidP="00B84052">
                            <w:pPr>
                              <w:pStyle w:val="Smallspace"/>
                            </w:pPr>
                          </w:p>
                          <w:p w14:paraId="20953017" w14:textId="77777777" w:rsidR="000E3E16" w:rsidRPr="005D10DE" w:rsidRDefault="000E3E16" w:rsidP="000E3E16">
                            <w:pPr>
                              <w:jc w:val="right"/>
                              <w:rPr>
                                <w:b/>
                                <w:bCs/>
                                <w:i/>
                                <w:iCs/>
                                <w:szCs w:val="20"/>
                              </w:rPr>
                            </w:pPr>
                            <w:r w:rsidRPr="005D10DE">
                              <w:rPr>
                                <w:b/>
                                <w:bCs/>
                                <w:i/>
                                <w:iCs/>
                                <w:szCs w:val="20"/>
                              </w:rPr>
                              <w:t>Master of Science, Data Analytics</w:t>
                            </w:r>
                          </w:p>
                          <w:p w14:paraId="16629922" w14:textId="77777777" w:rsidR="000E3E16" w:rsidRDefault="000E3E16" w:rsidP="000E3E16">
                            <w:pPr>
                              <w:jc w:val="right"/>
                              <w:rPr>
                                <w:b/>
                                <w:bCs/>
                                <w:i/>
                                <w:iCs/>
                                <w:szCs w:val="20"/>
                              </w:rPr>
                            </w:pPr>
                            <w:r w:rsidRPr="005D10DE">
                              <w:rPr>
                                <w:b/>
                                <w:bCs/>
                                <w:i/>
                                <w:iCs/>
                                <w:szCs w:val="20"/>
                              </w:rPr>
                              <w:t xml:space="preserve">Concentration in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Cs w:val="20"/>
                              </w:rPr>
                              <w:t>AWS</w:t>
                            </w:r>
                          </w:p>
                          <w:p w14:paraId="5F99585C" w14:textId="77777777" w:rsidR="000E3E16" w:rsidRDefault="000E3E16" w:rsidP="000E3E16">
                            <w:pPr>
                              <w:jc w:val="right"/>
                              <w:rPr>
                                <w:i/>
                                <w:iCs/>
                                <w:szCs w:val="20"/>
                              </w:rPr>
                            </w:pPr>
                            <w:r w:rsidRPr="005D10DE">
                              <w:rPr>
                                <w:i/>
                                <w:iCs/>
                                <w:szCs w:val="20"/>
                              </w:rPr>
                              <w:t>GPA 3.9</w:t>
                            </w:r>
                            <w:r>
                              <w:rPr>
                                <w:i/>
                                <w:iCs/>
                                <w:szCs w:val="20"/>
                              </w:rPr>
                              <w:t>2</w:t>
                            </w:r>
                            <w:r w:rsidRPr="005D10DE">
                              <w:rPr>
                                <w:i/>
                                <w:iCs/>
                                <w:szCs w:val="20"/>
                              </w:rPr>
                              <w:t xml:space="preserve"> </w:t>
                            </w:r>
                          </w:p>
                          <w:p w14:paraId="18DFA54E" w14:textId="77777777" w:rsidR="000E3E16" w:rsidRPr="005D10DE" w:rsidRDefault="000E3E16" w:rsidP="000E3E16">
                            <w:pPr>
                              <w:jc w:val="right"/>
                              <w:rPr>
                                <w:i/>
                                <w:iCs/>
                                <w:szCs w:val="20"/>
                              </w:rPr>
                            </w:pPr>
                            <w:r w:rsidRPr="005D10DE">
                              <w:rPr>
                                <w:i/>
                                <w:iCs/>
                                <w:szCs w:val="20"/>
                              </w:rPr>
                              <w:t>Purdue University Global</w:t>
                            </w:r>
                          </w:p>
                          <w:p w14:paraId="56D559AE" w14:textId="77777777" w:rsidR="000E3E16" w:rsidRPr="005D10DE" w:rsidRDefault="000E3E16" w:rsidP="000E3E16">
                            <w:pPr>
                              <w:jc w:val="right"/>
                              <w:rPr>
                                <w:i/>
                                <w:iCs/>
                                <w:szCs w:val="20"/>
                              </w:rPr>
                            </w:pPr>
                          </w:p>
                          <w:p w14:paraId="51DE58D4" w14:textId="77777777" w:rsidR="000E3E16" w:rsidRPr="005D10DE" w:rsidRDefault="000E3E16" w:rsidP="000E3E16">
                            <w:pPr>
                              <w:jc w:val="right"/>
                              <w:rPr>
                                <w:b/>
                                <w:bCs/>
                                <w:i/>
                                <w:iCs/>
                                <w:szCs w:val="20"/>
                              </w:rPr>
                            </w:pPr>
                            <w:r w:rsidRPr="005D10DE">
                              <w:rPr>
                                <w:b/>
                                <w:bCs/>
                                <w:i/>
                                <w:iCs/>
                                <w:szCs w:val="20"/>
                              </w:rPr>
                              <w:t>Bachelor of Science, Analytics</w:t>
                            </w:r>
                          </w:p>
                          <w:p w14:paraId="5A029714" w14:textId="769C8A81" w:rsidR="000E3E16" w:rsidRPr="005D10DE" w:rsidRDefault="000E3E16" w:rsidP="000E3E16">
                            <w:pPr>
                              <w:jc w:val="right"/>
                              <w:rPr>
                                <w:i/>
                                <w:iCs/>
                                <w:szCs w:val="20"/>
                              </w:rPr>
                            </w:pPr>
                            <w:r w:rsidRPr="005D10DE">
                              <w:rPr>
                                <w:i/>
                                <w:iCs/>
                                <w:szCs w:val="20"/>
                              </w:rPr>
                              <w:t>GPA 3.94</w:t>
                            </w:r>
                            <w:r w:rsidR="00BD6FB5">
                              <w:rPr>
                                <w:i/>
                                <w:iCs/>
                                <w:szCs w:val="20"/>
                              </w:rPr>
                              <w:t xml:space="preserve"> Summa cum laude</w:t>
                            </w:r>
                            <w:r w:rsidRPr="005D10DE">
                              <w:rPr>
                                <w:i/>
                                <w:iCs/>
                                <w:szCs w:val="20"/>
                              </w:rPr>
                              <w:t xml:space="preserve"> </w:t>
                            </w:r>
                          </w:p>
                          <w:p w14:paraId="306AC0D8" w14:textId="77777777" w:rsidR="000E3E16" w:rsidRPr="005D10DE" w:rsidRDefault="000E3E16" w:rsidP="000E3E16">
                            <w:pPr>
                              <w:jc w:val="right"/>
                              <w:rPr>
                                <w:i/>
                                <w:iCs/>
                                <w:szCs w:val="20"/>
                              </w:rPr>
                            </w:pPr>
                            <w:r w:rsidRPr="005D10DE">
                              <w:rPr>
                                <w:i/>
                                <w:iCs/>
                                <w:szCs w:val="20"/>
                              </w:rPr>
                              <w:t xml:space="preserve">Purdue University Global </w:t>
                            </w:r>
                          </w:p>
                          <w:p w14:paraId="300475FF" w14:textId="760B0A40" w:rsidR="00096506" w:rsidRPr="00B84052" w:rsidRDefault="00096506" w:rsidP="000E3E16">
                            <w:pPr>
                              <w:pStyle w:val="Normal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DEDB1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6.55pt;margin-top:285.3pt;width:181.9pt;height:185.8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" filled="f" stroked="f">
                <v:textbox>
                  <w:txbxContent>
                    <w:p w14:paraId="1F29A94B" w14:textId="77777777" w:rsidR="00096506" w:rsidRPr="00325934" w:rsidRDefault="00B84052" w:rsidP="00B84052">
                      <w:pPr>
                        <w:pStyle w:val="Heading1"/>
                        <w:rPr>
                          <w:sz w:val="22"/>
                          <w:szCs w:val="22"/>
                        </w:rPr>
                      </w:pPr>
                      <w:r w:rsidRPr="00325934">
                        <w:rPr>
                          <w:sz w:val="22"/>
                          <w:szCs w:val="22"/>
                        </w:rPr>
                        <w:t>Education</w:t>
                      </w:r>
                    </w:p>
                    <w:p w14:paraId="1C5072DF" w14:textId="77777777" w:rsidR="00096506" w:rsidRPr="00B84052" w:rsidRDefault="00096506" w:rsidP="00B84052">
                      <w:pPr>
                        <w:pStyle w:val="Smallspace"/>
                      </w:pPr>
                    </w:p>
                    <w:p w14:paraId="20953017" w14:textId="77777777" w:rsidR="000E3E16" w:rsidRPr="005D10DE" w:rsidRDefault="000E3E16" w:rsidP="000E3E16">
                      <w:pPr>
                        <w:jc w:val="right"/>
                        <w:rPr>
                          <w:b/>
                          <w:bCs/>
                          <w:i/>
                          <w:iCs/>
                          <w:szCs w:val="20"/>
                        </w:rPr>
                      </w:pPr>
                      <w:r w:rsidRPr="005D10DE">
                        <w:rPr>
                          <w:b/>
                          <w:bCs/>
                          <w:i/>
                          <w:iCs/>
                          <w:szCs w:val="20"/>
                        </w:rPr>
                        <w:t>Master of Science, Data Analytics</w:t>
                      </w:r>
                    </w:p>
                    <w:p w14:paraId="16629922" w14:textId="77777777" w:rsidR="000E3E16" w:rsidRDefault="000E3E16" w:rsidP="000E3E16">
                      <w:pPr>
                        <w:jc w:val="right"/>
                        <w:rPr>
                          <w:b/>
                          <w:bCs/>
                          <w:i/>
                          <w:iCs/>
                          <w:szCs w:val="20"/>
                        </w:rPr>
                      </w:pPr>
                      <w:r w:rsidRPr="005D10DE">
                        <w:rPr>
                          <w:b/>
                          <w:bCs/>
                          <w:i/>
                          <w:iCs/>
                          <w:szCs w:val="20"/>
                        </w:rPr>
                        <w:t xml:space="preserve">Concentration in </w:t>
                      </w:r>
                      <w:r>
                        <w:rPr>
                          <w:b/>
                          <w:bCs/>
                          <w:i/>
                          <w:iCs/>
                          <w:szCs w:val="20"/>
                        </w:rPr>
                        <w:t>AWS</w:t>
                      </w:r>
                    </w:p>
                    <w:p w14:paraId="5F99585C" w14:textId="77777777" w:rsidR="000E3E16" w:rsidRDefault="000E3E16" w:rsidP="000E3E16">
                      <w:pPr>
                        <w:jc w:val="right"/>
                        <w:rPr>
                          <w:i/>
                          <w:iCs/>
                          <w:szCs w:val="20"/>
                        </w:rPr>
                      </w:pPr>
                      <w:r w:rsidRPr="005D10DE">
                        <w:rPr>
                          <w:i/>
                          <w:iCs/>
                          <w:szCs w:val="20"/>
                        </w:rPr>
                        <w:t>GPA 3.9</w:t>
                      </w:r>
                      <w:r>
                        <w:rPr>
                          <w:i/>
                          <w:iCs/>
                          <w:szCs w:val="20"/>
                        </w:rPr>
                        <w:t>2</w:t>
                      </w:r>
                      <w:r w:rsidRPr="005D10DE">
                        <w:rPr>
                          <w:i/>
                          <w:iCs/>
                          <w:szCs w:val="20"/>
                        </w:rPr>
                        <w:t xml:space="preserve"> </w:t>
                      </w:r>
                    </w:p>
                    <w:p w14:paraId="18DFA54E" w14:textId="77777777" w:rsidR="000E3E16" w:rsidRPr="005D10DE" w:rsidRDefault="000E3E16" w:rsidP="000E3E16">
                      <w:pPr>
                        <w:jc w:val="right"/>
                        <w:rPr>
                          <w:i/>
                          <w:iCs/>
                          <w:szCs w:val="20"/>
                        </w:rPr>
                      </w:pPr>
                      <w:r w:rsidRPr="005D10DE">
                        <w:rPr>
                          <w:i/>
                          <w:iCs/>
                          <w:szCs w:val="20"/>
                        </w:rPr>
                        <w:t>Purdue University Global</w:t>
                      </w:r>
                    </w:p>
                    <w:p w14:paraId="56D559AE" w14:textId="77777777" w:rsidR="000E3E16" w:rsidRPr="005D10DE" w:rsidRDefault="000E3E16" w:rsidP="000E3E16">
                      <w:pPr>
                        <w:jc w:val="right"/>
                        <w:rPr>
                          <w:i/>
                          <w:iCs/>
                          <w:szCs w:val="20"/>
                        </w:rPr>
                      </w:pPr>
                    </w:p>
                    <w:p w14:paraId="51DE58D4" w14:textId="77777777" w:rsidR="000E3E16" w:rsidRPr="005D10DE" w:rsidRDefault="000E3E16" w:rsidP="000E3E16">
                      <w:pPr>
                        <w:jc w:val="right"/>
                        <w:rPr>
                          <w:b/>
                          <w:bCs/>
                          <w:i/>
                          <w:iCs/>
                          <w:szCs w:val="20"/>
                        </w:rPr>
                      </w:pPr>
                      <w:r w:rsidRPr="005D10DE">
                        <w:rPr>
                          <w:b/>
                          <w:bCs/>
                          <w:i/>
                          <w:iCs/>
                          <w:szCs w:val="20"/>
                        </w:rPr>
                        <w:t>Bachelor of Science, Analytics</w:t>
                      </w:r>
                    </w:p>
                    <w:p w14:paraId="5A029714" w14:textId="769C8A81" w:rsidR="000E3E16" w:rsidRPr="005D10DE" w:rsidRDefault="000E3E16" w:rsidP="000E3E16">
                      <w:pPr>
                        <w:jc w:val="right"/>
                        <w:rPr>
                          <w:i/>
                          <w:iCs/>
                          <w:szCs w:val="20"/>
                        </w:rPr>
                      </w:pPr>
                      <w:r w:rsidRPr="005D10DE">
                        <w:rPr>
                          <w:i/>
                          <w:iCs/>
                          <w:szCs w:val="20"/>
                        </w:rPr>
                        <w:t>GPA 3.94</w:t>
                      </w:r>
                      <w:r w:rsidR="00BD6FB5">
                        <w:rPr>
                          <w:i/>
                          <w:iCs/>
                          <w:szCs w:val="20"/>
                        </w:rPr>
                        <w:t xml:space="preserve"> Summa cum laude</w:t>
                      </w:r>
                      <w:r w:rsidRPr="005D10DE">
                        <w:rPr>
                          <w:i/>
                          <w:iCs/>
                          <w:szCs w:val="20"/>
                        </w:rPr>
                        <w:t xml:space="preserve"> </w:t>
                      </w:r>
                    </w:p>
                    <w:p w14:paraId="306AC0D8" w14:textId="77777777" w:rsidR="000E3E16" w:rsidRPr="005D10DE" w:rsidRDefault="000E3E16" w:rsidP="000E3E16">
                      <w:pPr>
                        <w:jc w:val="right"/>
                        <w:rPr>
                          <w:i/>
                          <w:iCs/>
                          <w:szCs w:val="20"/>
                        </w:rPr>
                      </w:pPr>
                      <w:r w:rsidRPr="005D10DE">
                        <w:rPr>
                          <w:i/>
                          <w:iCs/>
                          <w:szCs w:val="20"/>
                        </w:rPr>
                        <w:t xml:space="preserve">Purdue University Global </w:t>
                      </w:r>
                    </w:p>
                    <w:p w14:paraId="300475FF" w14:textId="760B0A40" w:rsidR="00096506" w:rsidRPr="00B84052" w:rsidRDefault="00096506" w:rsidP="000E3E16">
                      <w:pPr>
                        <w:pStyle w:val="Normalright"/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Pr="007818D2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1" layoutInCell="1" allowOverlap="1" wp14:anchorId="7E6603E4" wp14:editId="3145AFB7">
                <wp:simplePos x="0" y="0"/>
                <wp:positionH relativeFrom="page">
                  <wp:posOffset>40640</wp:posOffset>
                </wp:positionH>
                <wp:positionV relativeFrom="page">
                  <wp:posOffset>7626350</wp:posOffset>
                </wp:positionV>
                <wp:extent cx="2402205" cy="1371600"/>
                <wp:effectExtent l="0" t="0" r="0" b="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2205" cy="1371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71DA98" w14:textId="0EB1CC26" w:rsidR="00096506" w:rsidRPr="004E17C0" w:rsidRDefault="000F036B" w:rsidP="00B84052">
                            <w:pPr>
                              <w:pStyle w:val="Heading1"/>
                              <w:rPr>
                                <w:sz w:val="24"/>
                                <w:szCs w:val="24"/>
                              </w:rPr>
                            </w:pPr>
                            <w:r w:rsidRPr="004E17C0">
                              <w:rPr>
                                <w:sz w:val="24"/>
                                <w:szCs w:val="24"/>
                              </w:rPr>
                              <w:t>Data Analysis</w:t>
                            </w:r>
                          </w:p>
                          <w:p w14:paraId="0BDBCD4B" w14:textId="77777777" w:rsidR="00096506" w:rsidRPr="00B84052" w:rsidRDefault="00096506" w:rsidP="00B84052">
                            <w:pPr>
                              <w:pStyle w:val="Smallspace"/>
                            </w:pPr>
                          </w:p>
                          <w:p w14:paraId="1E3560BA" w14:textId="77777777" w:rsidR="000F036B" w:rsidRPr="000F036B" w:rsidRDefault="000F036B" w:rsidP="000F036B">
                            <w:pPr>
                              <w:pStyle w:val="Normalright"/>
                              <w:numPr>
                                <w:ilvl w:val="0"/>
                                <w:numId w:val="15"/>
                              </w:numPr>
                            </w:pPr>
                            <w:r w:rsidRPr="000F036B">
                              <w:t>Python (Pandas, NumPy, Matplotlib, Seaborn)</w:t>
                            </w:r>
                          </w:p>
                          <w:p w14:paraId="0559C890" w14:textId="77777777" w:rsidR="00096506" w:rsidRDefault="00096506" w:rsidP="00B84052">
                            <w:pPr>
                              <w:pStyle w:val="Normalright"/>
                            </w:pPr>
                            <w:r w:rsidRPr="00B84052">
                              <w:t>Adaptability</w:t>
                            </w:r>
                          </w:p>
                          <w:p w14:paraId="681BBE33" w14:textId="734D42BA" w:rsidR="000F036B" w:rsidRDefault="000F036B" w:rsidP="00B84052">
                            <w:pPr>
                              <w:pStyle w:val="Normalright"/>
                            </w:pPr>
                            <w:r>
                              <w:t>SQL, Excel, Google Sheets</w:t>
                            </w:r>
                          </w:p>
                          <w:p w14:paraId="1247FA44" w14:textId="77777777" w:rsidR="000F036B" w:rsidRPr="00B84052" w:rsidRDefault="000F036B" w:rsidP="00B84052">
                            <w:pPr>
                              <w:pStyle w:val="Normal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03E4" id="Text Box 11" o:spid="_x0000_s1027" type="#_x0000_t202" style="position:absolute;left:0;text-align:left;margin-left:3.2pt;margin-top:600.5pt;width:189.15pt;height:108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" filled="f" stroked="f">
                <v:textbox>
                  <w:txbxContent>
                    <w:p w14:paraId="5571DA98" w14:textId="0EB1CC26" w:rsidR="00096506" w:rsidRPr="004E17C0" w:rsidRDefault="000F036B" w:rsidP="00B84052">
                      <w:pPr>
                        <w:pStyle w:val="Heading1"/>
                        <w:rPr>
                          <w:sz w:val="24"/>
                          <w:szCs w:val="24"/>
                        </w:rPr>
                      </w:pPr>
                      <w:r w:rsidRPr="004E17C0">
                        <w:rPr>
                          <w:sz w:val="24"/>
                          <w:szCs w:val="24"/>
                        </w:rPr>
                        <w:t>Data Analysis</w:t>
                      </w:r>
                    </w:p>
                    <w:p w14:paraId="0BDBCD4B" w14:textId="77777777" w:rsidR="00096506" w:rsidRPr="00B84052" w:rsidRDefault="00096506" w:rsidP="00B84052">
                      <w:pPr>
                        <w:pStyle w:val="Smallspace"/>
                      </w:pPr>
                    </w:p>
                    <w:p w14:paraId="1E3560BA" w14:textId="77777777" w:rsidR="000F036B" w:rsidRPr="000F036B" w:rsidRDefault="000F036B" w:rsidP="000F036B">
                      <w:pPr>
                        <w:pStyle w:val="Normalright"/>
                        <w:numPr>
                          <w:ilvl w:val="0"/>
                          <w:numId w:val="15"/>
                        </w:numPr>
                      </w:pPr>
                      <w:r w:rsidRPr="000F036B">
                        <w:t>Python (Pandas, NumPy, Matplotlib, Seaborn)</w:t>
                      </w:r>
                    </w:p>
                    <w:p w14:paraId="0559C890" w14:textId="77777777" w:rsidR="00096506" w:rsidRDefault="00096506" w:rsidP="00B84052">
                      <w:pPr>
                        <w:pStyle w:val="Normalright"/>
                      </w:pPr>
                      <w:r w:rsidRPr="00B84052">
                        <w:t>Adaptability</w:t>
                      </w:r>
                    </w:p>
                    <w:p w14:paraId="681BBE33" w14:textId="734D42BA" w:rsidR="000F036B" w:rsidRDefault="000F036B" w:rsidP="00B84052">
                      <w:pPr>
                        <w:pStyle w:val="Normalright"/>
                      </w:pPr>
                      <w:r>
                        <w:t>SQL, Excel, Google Sheets</w:t>
                      </w:r>
                    </w:p>
                    <w:p w14:paraId="1247FA44" w14:textId="77777777" w:rsidR="000F036B" w:rsidRPr="00B84052" w:rsidRDefault="000F036B" w:rsidP="00B84052">
                      <w:pPr>
                        <w:pStyle w:val="Normalright"/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1" layoutInCell="1" allowOverlap="1" wp14:anchorId="7BC890A2" wp14:editId="5310A488">
                <wp:simplePos x="0" y="0"/>
                <wp:positionH relativeFrom="page">
                  <wp:posOffset>548005</wp:posOffset>
                </wp:positionH>
                <wp:positionV relativeFrom="page">
                  <wp:posOffset>5984240</wp:posOffset>
                </wp:positionV>
                <wp:extent cx="1844675" cy="0"/>
                <wp:effectExtent l="0" t="0" r="0" b="0"/>
                <wp:wrapNone/>
                <wp:docPr id="10" name="Straight Connector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46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06F915" id="Straight Connector 10" o:spid="_x0000_s1026" alt="&quot;&quot;" style="position:absolute;z-index:25169612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3.15pt,471.2pt" to="188.4pt,4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" strokecolor="#393737 [814]" strokeweight="1pt">
                <v:stroke joinstyle="miter"/>
                <w10:wrap anchorx="page" anchory="page"/>
                <w10:anchorlock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1" layoutInCell="1" allowOverlap="1" wp14:anchorId="2FB6AAD2" wp14:editId="2753EACE">
                <wp:simplePos x="0" y="0"/>
                <wp:positionH relativeFrom="page">
                  <wp:posOffset>461645</wp:posOffset>
                </wp:positionH>
                <wp:positionV relativeFrom="page">
                  <wp:posOffset>1270635</wp:posOffset>
                </wp:positionV>
                <wp:extent cx="1444625" cy="0"/>
                <wp:effectExtent l="0" t="0" r="0" b="0"/>
                <wp:wrapNone/>
                <wp:docPr id="200" name="Straight Connector 20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4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6FEC0" id="Straight Connector 200" o:spid="_x0000_s1026" alt="&quot;&quot;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6.35pt,100.05pt" to="150.1pt,10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" strokecolor="#393737 [814]" strokeweight="1pt">
                <v:stroke joinstyle="miter"/>
                <w10:wrap anchorx="page" anchory="page"/>
                <w10:anchorlock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1" layoutInCell="1" allowOverlap="1" wp14:anchorId="35A6EEC6" wp14:editId="58D9D2EA">
                <wp:simplePos x="0" y="0"/>
                <wp:positionH relativeFrom="page">
                  <wp:posOffset>548005</wp:posOffset>
                </wp:positionH>
                <wp:positionV relativeFrom="page">
                  <wp:posOffset>3564890</wp:posOffset>
                </wp:positionV>
                <wp:extent cx="1786890" cy="0"/>
                <wp:effectExtent l="0" t="0" r="0" b="0"/>
                <wp:wrapNone/>
                <wp:docPr id="9" name="Straight Connector 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689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CC47DA" id="Straight Connector 9" o:spid="_x0000_s1026" alt="&quot;&quot;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3.15pt,280.7pt" to="183.85pt,2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" strokecolor="#747070 [1614]" strokeweight="1pt">
                <v:stroke joinstyle="miter"/>
                <w10:wrap anchorx="page" anchory="page"/>
                <w10:anchorlock/>
              </v:line>
            </w:pict>
          </mc:Fallback>
        </mc:AlternateContent>
      </w:r>
      <w:r w:rsidR="002D0BA0" w:rsidRPr="007818D2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1" layoutInCell="1" allowOverlap="1" wp14:anchorId="38892D18" wp14:editId="5324CB15">
                <wp:simplePos x="0" y="0"/>
                <wp:positionH relativeFrom="page">
                  <wp:posOffset>41275</wp:posOffset>
                </wp:positionH>
                <wp:positionV relativeFrom="page">
                  <wp:posOffset>1587500</wp:posOffset>
                </wp:positionV>
                <wp:extent cx="2360295" cy="1978025"/>
                <wp:effectExtent l="0" t="0" r="0" b="3175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295" cy="1978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18BCA4" w14:textId="77777777" w:rsidR="00325934" w:rsidRPr="00FD3E89" w:rsidRDefault="00325934" w:rsidP="00BC1232">
                            <w:pPr>
                              <w:pStyle w:val="Heading1"/>
                              <w:rPr>
                                <w:sz w:val="24"/>
                                <w:szCs w:val="24"/>
                              </w:rPr>
                            </w:pPr>
                            <w:r w:rsidRPr="00325934">
                              <w:rPr>
                                <w:sz w:val="22"/>
                                <w:szCs w:val="22"/>
                              </w:rPr>
                              <w:t>Contact</w:t>
                            </w:r>
                          </w:p>
                          <w:p w14:paraId="5D872033" w14:textId="36A9CF47" w:rsidR="000A5EA2" w:rsidRPr="003E6E69" w:rsidRDefault="00FA3E50" w:rsidP="00C94C8B">
                            <w:pPr>
                              <w:pStyle w:val="Contactinfo"/>
                              <w:rPr>
                                <w:sz w:val="20"/>
                                <w:szCs w:val="20"/>
                              </w:rPr>
                            </w:pPr>
                            <w:r w:rsidRPr="003E6E69">
                              <w:rPr>
                                <w:sz w:val="20"/>
                                <w:szCs w:val="20"/>
                              </w:rPr>
                              <w:t>337-419-5222</w:t>
                            </w:r>
                          </w:p>
                          <w:p w14:paraId="23EB281C" w14:textId="41BB7A63" w:rsidR="000A5EA2" w:rsidRPr="003E6E69" w:rsidRDefault="00FA3E50" w:rsidP="00C94C8B">
                            <w:pPr>
                              <w:pStyle w:val="Contactinfo"/>
                              <w:rPr>
                                <w:sz w:val="20"/>
                                <w:szCs w:val="20"/>
                              </w:rPr>
                            </w:pPr>
                            <w:r w:rsidRPr="003E6E69">
                              <w:rPr>
                                <w:sz w:val="20"/>
                                <w:szCs w:val="20"/>
                              </w:rPr>
                              <w:t>sjreynaud@gmail</w:t>
                            </w:r>
                            <w:r w:rsidR="000A5EA2" w:rsidRPr="003E6E69">
                              <w:rPr>
                                <w:sz w:val="20"/>
                                <w:szCs w:val="20"/>
                              </w:rPr>
                              <w:t>.com</w:t>
                            </w:r>
                          </w:p>
                          <w:p w14:paraId="0F6E7D03" w14:textId="4849E15F" w:rsidR="000A5EA2" w:rsidRPr="003E6E69" w:rsidRDefault="00FA3E50" w:rsidP="00C94C8B">
                            <w:pPr>
                              <w:pStyle w:val="Contactinfo"/>
                              <w:rPr>
                                <w:sz w:val="20"/>
                                <w:szCs w:val="20"/>
                              </w:rPr>
                            </w:pPr>
                            <w:r w:rsidRPr="003E6E69">
                              <w:rPr>
                                <w:sz w:val="20"/>
                                <w:szCs w:val="20"/>
                              </w:rPr>
                              <w:t>Lake Charles</w:t>
                            </w:r>
                            <w:r w:rsidR="000A5EA2" w:rsidRPr="003E6E69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3E6E69">
                              <w:rPr>
                                <w:sz w:val="20"/>
                                <w:szCs w:val="20"/>
                              </w:rPr>
                              <w:t>LA</w:t>
                            </w:r>
                            <w:r w:rsidR="000A5EA2" w:rsidRPr="003E6E69">
                              <w:rPr>
                                <w:sz w:val="20"/>
                                <w:szCs w:val="20"/>
                              </w:rPr>
                              <w:t>, USA</w:t>
                            </w:r>
                          </w:p>
                          <w:p w14:paraId="1CBE9078" w14:textId="442D1939" w:rsidR="002D0BA0" w:rsidRDefault="003E6E69" w:rsidP="003E6E69">
                            <w:pPr>
                              <w:pStyle w:val="Contactinfo"/>
                              <w:rPr>
                                <w:sz w:val="20"/>
                                <w:szCs w:val="20"/>
                              </w:rPr>
                            </w:pPr>
                            <w:r w:rsidRPr="003E6E69">
                              <w:rPr>
                                <w:sz w:val="20"/>
                                <w:szCs w:val="20"/>
                              </w:rPr>
                              <w:t>www.linkedin.com/in/sidneyreynaud</w:t>
                            </w:r>
                          </w:p>
                          <w:p w14:paraId="36435A7F" w14:textId="50F38E48" w:rsidR="00CD33CB" w:rsidRPr="00CD33CB" w:rsidRDefault="00CD33CB" w:rsidP="00BC1232">
                            <w:pPr>
                              <w:pStyle w:val="Contactinfo"/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CD33C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Portfolio</w:t>
                            </w:r>
                          </w:p>
                          <w:p w14:paraId="06C8DF7D" w14:textId="2C4A3797" w:rsidR="003E6E69" w:rsidRPr="003E6E69" w:rsidRDefault="003E6E69" w:rsidP="00CD33CB">
                            <w:pPr>
                              <w:pStyle w:val="Contactinfo"/>
                              <w:rPr>
                                <w:sz w:val="20"/>
                                <w:szCs w:val="20"/>
                              </w:rPr>
                            </w:pPr>
                            <w:r w:rsidRPr="003E6E69">
                              <w:rPr>
                                <w:sz w:val="20"/>
                                <w:szCs w:val="20"/>
                              </w:rPr>
                              <w:t>https://github.com/sjreynaud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92D18" id="Text Box 15" o:spid="_x0000_s1028" type="#_x0000_t202" style="position:absolute;left:0;text-align:left;margin-left:3.25pt;margin-top:125pt;width:185.85pt;height:155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" filled="f" stroked="f">
                <v:textbox>
                  <w:txbxContent>
                    <w:p w14:paraId="2818BCA4" w14:textId="77777777" w:rsidR="00325934" w:rsidRPr="00FD3E89" w:rsidRDefault="00325934" w:rsidP="00BC1232">
                      <w:pPr>
                        <w:pStyle w:val="Heading1"/>
                        <w:rPr>
                          <w:sz w:val="24"/>
                          <w:szCs w:val="24"/>
                        </w:rPr>
                      </w:pPr>
                      <w:r w:rsidRPr="00325934">
                        <w:rPr>
                          <w:sz w:val="22"/>
                          <w:szCs w:val="22"/>
                        </w:rPr>
                        <w:t>Contact</w:t>
                      </w:r>
                    </w:p>
                    <w:p w14:paraId="5D872033" w14:textId="36A9CF47" w:rsidR="000A5EA2" w:rsidRPr="003E6E69" w:rsidRDefault="00FA3E50" w:rsidP="00C94C8B">
                      <w:pPr>
                        <w:pStyle w:val="Contactinfo"/>
                        <w:rPr>
                          <w:sz w:val="20"/>
                          <w:szCs w:val="20"/>
                        </w:rPr>
                      </w:pPr>
                      <w:r w:rsidRPr="003E6E69">
                        <w:rPr>
                          <w:sz w:val="20"/>
                          <w:szCs w:val="20"/>
                        </w:rPr>
                        <w:t>337-419-5222</w:t>
                      </w:r>
                    </w:p>
                    <w:p w14:paraId="23EB281C" w14:textId="41BB7A63" w:rsidR="000A5EA2" w:rsidRPr="003E6E69" w:rsidRDefault="00FA3E50" w:rsidP="00C94C8B">
                      <w:pPr>
                        <w:pStyle w:val="Contactinfo"/>
                        <w:rPr>
                          <w:sz w:val="20"/>
                          <w:szCs w:val="20"/>
                        </w:rPr>
                      </w:pPr>
                      <w:r w:rsidRPr="003E6E69">
                        <w:rPr>
                          <w:sz w:val="20"/>
                          <w:szCs w:val="20"/>
                        </w:rPr>
                        <w:t>sjreynaud@gmail</w:t>
                      </w:r>
                      <w:r w:rsidR="000A5EA2" w:rsidRPr="003E6E69">
                        <w:rPr>
                          <w:sz w:val="20"/>
                          <w:szCs w:val="20"/>
                        </w:rPr>
                        <w:t>.com</w:t>
                      </w:r>
                    </w:p>
                    <w:p w14:paraId="0F6E7D03" w14:textId="4849E15F" w:rsidR="000A5EA2" w:rsidRPr="003E6E69" w:rsidRDefault="00FA3E50" w:rsidP="00C94C8B">
                      <w:pPr>
                        <w:pStyle w:val="Contactinfo"/>
                        <w:rPr>
                          <w:sz w:val="20"/>
                          <w:szCs w:val="20"/>
                        </w:rPr>
                      </w:pPr>
                      <w:r w:rsidRPr="003E6E69">
                        <w:rPr>
                          <w:sz w:val="20"/>
                          <w:szCs w:val="20"/>
                        </w:rPr>
                        <w:t>Lake Charles</w:t>
                      </w:r>
                      <w:r w:rsidR="000A5EA2" w:rsidRPr="003E6E69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Pr="003E6E69">
                        <w:rPr>
                          <w:sz w:val="20"/>
                          <w:szCs w:val="20"/>
                        </w:rPr>
                        <w:t>LA</w:t>
                      </w:r>
                      <w:r w:rsidR="000A5EA2" w:rsidRPr="003E6E69">
                        <w:rPr>
                          <w:sz w:val="20"/>
                          <w:szCs w:val="20"/>
                        </w:rPr>
                        <w:t>, USA</w:t>
                      </w:r>
                    </w:p>
                    <w:p w14:paraId="1CBE9078" w14:textId="442D1939" w:rsidR="002D0BA0" w:rsidRDefault="003E6E69" w:rsidP="003E6E69">
                      <w:pPr>
                        <w:pStyle w:val="Contactinfo"/>
                        <w:rPr>
                          <w:sz w:val="20"/>
                          <w:szCs w:val="20"/>
                        </w:rPr>
                      </w:pPr>
                      <w:r w:rsidRPr="003E6E69">
                        <w:rPr>
                          <w:sz w:val="20"/>
                          <w:szCs w:val="20"/>
                        </w:rPr>
                        <w:t>www.linkedin.com/in/sidneyreynaud</w:t>
                      </w:r>
                    </w:p>
                    <w:p w14:paraId="36435A7F" w14:textId="50F38E48" w:rsidR="00CD33CB" w:rsidRPr="00CD33CB" w:rsidRDefault="00CD33CB" w:rsidP="00BC1232">
                      <w:pPr>
                        <w:pStyle w:val="Contactinfo"/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CD33CB">
                        <w:rPr>
                          <w:b/>
                          <w:bCs/>
                          <w:sz w:val="24"/>
                          <w:szCs w:val="24"/>
                        </w:rPr>
                        <w:t>Portfolio</w:t>
                      </w:r>
                    </w:p>
                    <w:p w14:paraId="06C8DF7D" w14:textId="2C4A3797" w:rsidR="003E6E69" w:rsidRPr="003E6E69" w:rsidRDefault="003E6E69" w:rsidP="00CD33CB">
                      <w:pPr>
                        <w:pStyle w:val="Contactinfo"/>
                        <w:rPr>
                          <w:sz w:val="20"/>
                          <w:szCs w:val="20"/>
                        </w:rPr>
                      </w:pPr>
                      <w:r w:rsidRPr="003E6E69">
                        <w:rPr>
                          <w:sz w:val="20"/>
                          <w:szCs w:val="20"/>
                        </w:rPr>
                        <w:t>https://github.com/sjreynaud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2D0BA0" w:rsidRPr="007818D2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1" layoutInCell="1" allowOverlap="1" wp14:anchorId="1C2073B4" wp14:editId="30E5EF57">
                <wp:simplePos x="0" y="0"/>
                <wp:positionH relativeFrom="page">
                  <wp:posOffset>2485390</wp:posOffset>
                </wp:positionH>
                <wp:positionV relativeFrom="page">
                  <wp:posOffset>1587500</wp:posOffset>
                </wp:positionV>
                <wp:extent cx="5039360" cy="1828800"/>
                <wp:effectExtent l="0" t="0" r="0" b="0"/>
                <wp:wrapSquare wrapText="bothSides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9360" cy="1828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ED4969" w14:textId="77777777" w:rsidR="00096506" w:rsidRPr="00096506" w:rsidRDefault="00096506" w:rsidP="00096506">
                            <w:pPr>
                              <w:pStyle w:val="Heading1Left"/>
                            </w:pPr>
                            <w:r w:rsidRPr="00096506">
                              <w:t>SUMMARY</w:t>
                            </w:r>
                          </w:p>
                          <w:p w14:paraId="0E2613DE" w14:textId="74CB9B4F" w:rsidR="002D0BA0" w:rsidRPr="00801485" w:rsidRDefault="00FA3E50" w:rsidP="00FA3E50">
                            <w:r w:rsidRPr="00FA3E50">
                              <w:t>Experienced laboratory leader transitioning to data science. Combine 10+ years of quality-driven lab operations and team leadership with a Master’s in Data Analytics (AWS). Skilled at turning operational and experimental data into reproducible, stakeholder-ready insights using Python, SQL, Tableau/Power BI, SHAP/LIME, and cloud tools. Seeking clinical data science roles focused on predictive modeling, interpretability, and actionable dashboards.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073B4" id="Text Box 26" o:spid="_x0000_s1029" type="#_x0000_t202" style="position:absolute;left:0;text-align:left;margin-left:195.7pt;margin-top:125pt;width:396.8pt;height:2in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" filled="f" stroked="f">
                <v:textbox>
                  <w:txbxContent>
                    <w:p w14:paraId="34ED4969" w14:textId="77777777" w:rsidR="00096506" w:rsidRPr="00096506" w:rsidRDefault="00096506" w:rsidP="00096506">
                      <w:pPr>
                        <w:pStyle w:val="Heading1Left"/>
                      </w:pPr>
                      <w:r w:rsidRPr="00096506">
                        <w:t>SUMMARY</w:t>
                      </w:r>
                    </w:p>
                    <w:p w14:paraId="0E2613DE" w14:textId="74CB9B4F" w:rsidR="002D0BA0" w:rsidRPr="00801485" w:rsidRDefault="00FA3E50" w:rsidP="00FA3E50">
                      <w:r w:rsidRPr="00FA3E50">
                        <w:t>Experienced laboratory leader transitioning to data science. Combine 10+ years of quality-driven lab operations and team leadership with a Master’s in Data Analytics (AWS). Skilled at turning operational and experimental data into reproducible, stakeholder-ready insights using Python, SQL, Tableau/Power BI, SHAP/LIME, and cloud tools. Seeking clinical data science roles focused on predictive modeling, interpretability, and actionable dashboards.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2D0BA0"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1" layoutInCell="1" allowOverlap="1" wp14:anchorId="6A3DFBC6" wp14:editId="092CD673">
                <wp:simplePos x="0" y="0"/>
                <wp:positionH relativeFrom="page">
                  <wp:posOffset>0</wp:posOffset>
                </wp:positionH>
                <wp:positionV relativeFrom="paragraph">
                  <wp:posOffset>-228600</wp:posOffset>
                </wp:positionV>
                <wp:extent cx="7772400" cy="1490472"/>
                <wp:effectExtent l="0" t="0" r="0" b="0"/>
                <wp:wrapNone/>
                <wp:docPr id="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490472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5C68A" id="Rectangle 1" o:spid="_x0000_s1026" alt="&quot;&quot;" style="position:absolute;margin-left:0;margin-top:-18pt;width:612pt;height:117.35p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" fillcolor="#11374f [3208]" stroked="f" strokeweight="1pt">
                <w10:wrap anchorx="page"/>
                <w10:anchorlock/>
              </v:rect>
            </w:pict>
          </mc:Fallback>
        </mc:AlternateContent>
      </w:r>
    </w:p>
    <w:p w14:paraId="4C2CD700" w14:textId="3C21E278" w:rsidR="002D0BA0" w:rsidRPr="00096506" w:rsidRDefault="00AB1722" w:rsidP="00096506">
      <w:pPr>
        <w:pStyle w:val="Title"/>
      </w:pPr>
      <w:r>
        <w:t>SIDNEY J REYNAUD, jR.</w:t>
      </w:r>
    </w:p>
    <w:p w14:paraId="0830FA74" w14:textId="1D7AAC53" w:rsidR="00DC3E07" w:rsidRDefault="00AB1722" w:rsidP="00584C93">
      <w:pPr>
        <w:pStyle w:val="Subtitle"/>
      </w:pPr>
      <w:r>
        <w:t>dATA SCIENTIST</w:t>
      </w:r>
      <w:r w:rsidR="00F94CC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1" layoutInCell="1" allowOverlap="1" wp14:anchorId="38B99048" wp14:editId="0929F3AB">
                <wp:simplePos x="0" y="0"/>
                <wp:positionH relativeFrom="page">
                  <wp:posOffset>2459990</wp:posOffset>
                </wp:positionH>
                <wp:positionV relativeFrom="page">
                  <wp:posOffset>1587500</wp:posOffset>
                </wp:positionV>
                <wp:extent cx="24765" cy="7863840"/>
                <wp:effectExtent l="0" t="0" r="32385" b="22860"/>
                <wp:wrapNone/>
                <wp:docPr id="2063616558" name="Straight Connector 206361655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" cy="78638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CB6758" id="Straight Connector 2063616558" o:spid="_x0000_s1026" alt="&quot;&quot;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93.7pt,125pt" to="195.65pt,7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" strokecolor="#747070 [1614]" strokeweight="1pt">
                <v:stroke joinstyle="miter"/>
                <w10:wrap anchorx="page" anchory="page"/>
                <w10:anchorlock/>
              </v:line>
            </w:pict>
          </mc:Fallback>
        </mc:AlternateContent>
      </w:r>
      <w:r w:rsidR="000F036B" w:rsidRPr="007818D2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1" layoutInCell="1" allowOverlap="1" wp14:anchorId="0FB76BBD" wp14:editId="756B4F38">
                <wp:simplePos x="0" y="0"/>
                <wp:positionH relativeFrom="page">
                  <wp:posOffset>41275</wp:posOffset>
                </wp:positionH>
                <wp:positionV relativeFrom="page">
                  <wp:posOffset>6084570</wp:posOffset>
                </wp:positionV>
                <wp:extent cx="2360295" cy="1313180"/>
                <wp:effectExtent l="0" t="0" r="0" b="1270"/>
                <wp:wrapSquare wrapText="bothSides"/>
                <wp:docPr id="1254627958" name="Text Box 12546279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295" cy="1313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A45D15" w14:textId="77777777" w:rsidR="001E034A" w:rsidRPr="001E034A" w:rsidRDefault="003031AE" w:rsidP="001E034A">
                            <w:pPr>
                              <w:pStyle w:val="Smallspace"/>
                              <w:rPr>
                                <w:b/>
                                <w:bCs/>
                                <w:caps/>
                                <w:color w:val="7F7F7F" w:themeColor="text1" w:themeTint="80"/>
                                <w:spacing w:val="20"/>
                                <w:kern w:val="48"/>
                                <w:position w:val="9"/>
                                <w:sz w:val="22"/>
                                <w:szCs w:val="22"/>
                              </w:rPr>
                            </w:pPr>
                            <w:r w:rsidRPr="003031AE">
                              <w:rPr>
                                <w:b/>
                                <w:bCs/>
                                <w:caps/>
                                <w:color w:val="7F7F7F" w:themeColor="text1" w:themeTint="80"/>
                                <w:spacing w:val="20"/>
                                <w:kern w:val="48"/>
                                <w:position w:val="9"/>
                                <w:sz w:val="22"/>
                                <w:szCs w:val="22"/>
                              </w:rPr>
                              <w:t>Visualization</w:t>
                            </w:r>
                            <w:r w:rsidR="001E034A" w:rsidRPr="001E034A">
                              <w:rPr>
                                <w:b/>
                                <w:bCs/>
                                <w:caps/>
                                <w:color w:val="7F7F7F" w:themeColor="text1" w:themeTint="80"/>
                                <w:spacing w:val="20"/>
                                <w:kern w:val="48"/>
                                <w:position w:val="9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E034A" w:rsidRPr="001E034A">
                              <w:rPr>
                                <w:b/>
                                <w:bCs/>
                                <w:caps/>
                                <w:color w:val="7F7F7F" w:themeColor="text1" w:themeTint="80"/>
                                <w:spacing w:val="20"/>
                                <w:kern w:val="48"/>
                                <w:position w:val="9"/>
                                <w:sz w:val="22"/>
                                <w:szCs w:val="22"/>
                              </w:rPr>
                              <w:t>&amp; Storytelling</w:t>
                            </w:r>
                          </w:p>
                          <w:p w14:paraId="65534D7D" w14:textId="77777777" w:rsidR="000F036B" w:rsidRPr="00B84052" w:rsidRDefault="000F036B" w:rsidP="000F036B">
                            <w:pPr>
                              <w:pStyle w:val="Smallspace"/>
                            </w:pPr>
                          </w:p>
                          <w:p w14:paraId="671E4814" w14:textId="663C7548" w:rsidR="00FB289C" w:rsidRDefault="003031AE" w:rsidP="00FB289C">
                            <w:pPr>
                              <w:pStyle w:val="Normalright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Power BI</w:t>
                            </w:r>
                            <w:r w:rsidR="00FB289C">
                              <w:t xml:space="preserve">, </w:t>
                            </w:r>
                            <w:r>
                              <w:t>Tableau</w:t>
                            </w:r>
                            <w:r w:rsidR="00FB289C">
                              <w:t>, Python</w:t>
                            </w:r>
                          </w:p>
                          <w:p w14:paraId="4623717A" w14:textId="77777777" w:rsidR="00AD3B0C" w:rsidRDefault="003031AE" w:rsidP="00AD3B0C">
                            <w:pPr>
                              <w:pStyle w:val="Normalright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Looker Studio</w:t>
                            </w:r>
                            <w:r w:rsidR="00FB289C">
                              <w:t xml:space="preserve">, </w:t>
                            </w:r>
                            <w:r>
                              <w:t>Excel</w:t>
                            </w:r>
                            <w:r w:rsidR="00FB289C">
                              <w:t>,</w:t>
                            </w:r>
                          </w:p>
                          <w:p w14:paraId="77C1EE2C" w14:textId="4FC4A60F" w:rsidR="003031AE" w:rsidRPr="000F036B" w:rsidRDefault="003031AE" w:rsidP="00AD3B0C">
                            <w:pPr>
                              <w:pStyle w:val="Normalright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Python</w:t>
                            </w:r>
                          </w:p>
                          <w:p w14:paraId="6DA2E27B" w14:textId="77777777" w:rsidR="000F036B" w:rsidRPr="00B84052" w:rsidRDefault="000F036B" w:rsidP="000F036B">
                            <w:pPr>
                              <w:pStyle w:val="Normal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76BBD" id="Text Box 1254627958" o:spid="_x0000_s1030" type="#_x0000_t202" style="position:absolute;left:0;text-align:left;margin-left:3.25pt;margin-top:479.1pt;width:185.85pt;height:103.4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" filled="f" stroked="f">
                <v:textbox>
                  <w:txbxContent>
                    <w:p w14:paraId="51A45D15" w14:textId="77777777" w:rsidR="001E034A" w:rsidRPr="001E034A" w:rsidRDefault="003031AE" w:rsidP="001E034A">
                      <w:pPr>
                        <w:pStyle w:val="Smallspace"/>
                        <w:rPr>
                          <w:b/>
                          <w:bCs/>
                          <w:caps/>
                          <w:color w:val="7F7F7F" w:themeColor="text1" w:themeTint="80"/>
                          <w:spacing w:val="20"/>
                          <w:kern w:val="48"/>
                          <w:position w:val="9"/>
                          <w:sz w:val="22"/>
                          <w:szCs w:val="22"/>
                        </w:rPr>
                      </w:pPr>
                      <w:r w:rsidRPr="003031AE">
                        <w:rPr>
                          <w:b/>
                          <w:bCs/>
                          <w:caps/>
                          <w:color w:val="7F7F7F" w:themeColor="text1" w:themeTint="80"/>
                          <w:spacing w:val="20"/>
                          <w:kern w:val="48"/>
                          <w:position w:val="9"/>
                          <w:sz w:val="22"/>
                          <w:szCs w:val="22"/>
                        </w:rPr>
                        <w:t>Visualization</w:t>
                      </w:r>
                      <w:r w:rsidR="001E034A" w:rsidRPr="001E034A">
                        <w:rPr>
                          <w:b/>
                          <w:bCs/>
                          <w:caps/>
                          <w:color w:val="7F7F7F" w:themeColor="text1" w:themeTint="80"/>
                          <w:spacing w:val="20"/>
                          <w:kern w:val="48"/>
                          <w:position w:val="9"/>
                          <w:sz w:val="22"/>
                          <w:szCs w:val="22"/>
                        </w:rPr>
                        <w:t xml:space="preserve"> </w:t>
                      </w:r>
                      <w:r w:rsidR="001E034A" w:rsidRPr="001E034A">
                        <w:rPr>
                          <w:b/>
                          <w:bCs/>
                          <w:caps/>
                          <w:color w:val="7F7F7F" w:themeColor="text1" w:themeTint="80"/>
                          <w:spacing w:val="20"/>
                          <w:kern w:val="48"/>
                          <w:position w:val="9"/>
                          <w:sz w:val="22"/>
                          <w:szCs w:val="22"/>
                        </w:rPr>
                        <w:t>&amp; Storytelling</w:t>
                      </w:r>
                    </w:p>
                    <w:p w14:paraId="65534D7D" w14:textId="77777777" w:rsidR="000F036B" w:rsidRPr="00B84052" w:rsidRDefault="000F036B" w:rsidP="000F036B">
                      <w:pPr>
                        <w:pStyle w:val="Smallspace"/>
                      </w:pPr>
                    </w:p>
                    <w:p w14:paraId="671E4814" w14:textId="663C7548" w:rsidR="00FB289C" w:rsidRDefault="003031AE" w:rsidP="00FB289C">
                      <w:pPr>
                        <w:pStyle w:val="Normalright"/>
                        <w:numPr>
                          <w:ilvl w:val="0"/>
                          <w:numId w:val="15"/>
                        </w:numPr>
                      </w:pPr>
                      <w:r>
                        <w:t>Power BI</w:t>
                      </w:r>
                      <w:r w:rsidR="00FB289C">
                        <w:t xml:space="preserve">, </w:t>
                      </w:r>
                      <w:r>
                        <w:t>Tableau</w:t>
                      </w:r>
                      <w:r w:rsidR="00FB289C">
                        <w:t>, Python</w:t>
                      </w:r>
                    </w:p>
                    <w:p w14:paraId="4623717A" w14:textId="77777777" w:rsidR="00AD3B0C" w:rsidRDefault="003031AE" w:rsidP="00AD3B0C">
                      <w:pPr>
                        <w:pStyle w:val="Normalright"/>
                        <w:numPr>
                          <w:ilvl w:val="0"/>
                          <w:numId w:val="15"/>
                        </w:numPr>
                      </w:pPr>
                      <w:r>
                        <w:t>Looker Studio</w:t>
                      </w:r>
                      <w:r w:rsidR="00FB289C">
                        <w:t xml:space="preserve">, </w:t>
                      </w:r>
                      <w:r>
                        <w:t>Excel</w:t>
                      </w:r>
                      <w:r w:rsidR="00FB289C">
                        <w:t>,</w:t>
                      </w:r>
                    </w:p>
                    <w:p w14:paraId="77C1EE2C" w14:textId="4FC4A60F" w:rsidR="003031AE" w:rsidRPr="000F036B" w:rsidRDefault="003031AE" w:rsidP="00AD3B0C">
                      <w:pPr>
                        <w:pStyle w:val="Normalright"/>
                        <w:numPr>
                          <w:ilvl w:val="0"/>
                          <w:numId w:val="15"/>
                        </w:numPr>
                      </w:pPr>
                      <w:r>
                        <w:t>Python</w:t>
                      </w:r>
                    </w:p>
                    <w:p w14:paraId="6DA2E27B" w14:textId="77777777" w:rsidR="000F036B" w:rsidRPr="00B84052" w:rsidRDefault="000F036B" w:rsidP="000F036B">
                      <w:pPr>
                        <w:pStyle w:val="Normalright"/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06A9E76E" w14:textId="6CDFBFCE" w:rsidR="00DC3E07" w:rsidRDefault="00B21041" w:rsidP="00DC3E07">
      <w:r w:rsidRPr="007818D2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1" layoutInCell="1" allowOverlap="1" wp14:anchorId="5ECE27F6" wp14:editId="40CB4B65">
                <wp:simplePos x="0" y="0"/>
                <wp:positionH relativeFrom="page">
                  <wp:posOffset>2585085</wp:posOffset>
                </wp:positionH>
                <wp:positionV relativeFrom="page">
                  <wp:posOffset>7339965</wp:posOffset>
                </wp:positionV>
                <wp:extent cx="5039360" cy="2060575"/>
                <wp:effectExtent l="0" t="0" r="0" b="0"/>
                <wp:wrapSquare wrapText="bothSides"/>
                <wp:docPr id="2055388170" name="Text Box 2055388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9360" cy="2060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C9B20" w14:textId="77777777" w:rsidR="00B21041" w:rsidRPr="00171FF6" w:rsidRDefault="00B21041" w:rsidP="00B21041">
                            <w:pPr>
                              <w:pStyle w:val="Heading1Left"/>
                              <w:rPr>
                                <w:sz w:val="24"/>
                                <w:szCs w:val="24"/>
                              </w:rPr>
                            </w:pPr>
                            <w:r w:rsidRPr="00171FF6">
                              <w:rPr>
                                <w:sz w:val="24"/>
                                <w:szCs w:val="24"/>
                              </w:rPr>
                              <w:t>Professional Experience</w:t>
                            </w:r>
                          </w:p>
                          <w:p w14:paraId="5987EF11" w14:textId="77777777" w:rsidR="00B21041" w:rsidRPr="00DC3E07" w:rsidRDefault="00B21041" w:rsidP="00B2104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C3E07">
                              <w:rPr>
                                <w:b/>
                                <w:bCs/>
                              </w:rPr>
                              <w:t>Laboratory MEGA Project Supervisor | Sasol North America | 2017–2019</w:t>
                            </w:r>
                          </w:p>
                          <w:p w14:paraId="4EEB5437" w14:textId="77777777" w:rsidR="00B21041" w:rsidRPr="00DC3E07" w:rsidRDefault="00B21041" w:rsidP="00B21041">
                            <w:pPr>
                              <w:numPr>
                                <w:ilvl w:val="0"/>
                                <w:numId w:val="7"/>
                              </w:numPr>
                            </w:pPr>
                            <w:r w:rsidRPr="00DC3E07">
                              <w:t xml:space="preserve">Designed and implemented </w:t>
                            </w:r>
                            <w:r>
                              <w:t xml:space="preserve">a </w:t>
                            </w:r>
                            <w:r w:rsidRPr="00DC3E07">
                              <w:t>data-driven shift-coverage model for a 5–4 rotating 24-hour schedule, optimizing manpower allocation and reducing technician idle time and sample turnaround by ~20%.</w:t>
                            </w:r>
                          </w:p>
                          <w:p w14:paraId="350A912E" w14:textId="77777777" w:rsidR="00B21041" w:rsidRPr="00DC3E07" w:rsidRDefault="00B21041" w:rsidP="00B21041">
                            <w:pPr>
                              <w:numPr>
                                <w:ilvl w:val="0"/>
                                <w:numId w:val="7"/>
                              </w:numPr>
                            </w:pPr>
                            <w:r w:rsidRPr="00DC3E07">
                              <w:t>Built and maintained performance dashboards tracking technician KPIs, test throughput, and quality metrics to identify bottlenecks and prioritize training.</w:t>
                            </w:r>
                          </w:p>
                          <w:p w14:paraId="122D3F3D" w14:textId="07B8D268" w:rsidR="00B21041" w:rsidRPr="00801485" w:rsidRDefault="00B21041" w:rsidP="00B210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E27F6" id="Text Box 2055388170" o:spid="_x0000_s1031" type="#_x0000_t202" style="position:absolute;left:0;text-align:left;margin-left:203.55pt;margin-top:577.95pt;width:396.8pt;height:162.2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" filled="f" stroked="f">
                <v:textbox>
                  <w:txbxContent>
                    <w:p w14:paraId="586C9B20" w14:textId="77777777" w:rsidR="00B21041" w:rsidRPr="00171FF6" w:rsidRDefault="00B21041" w:rsidP="00B21041">
                      <w:pPr>
                        <w:pStyle w:val="Heading1Left"/>
                        <w:rPr>
                          <w:sz w:val="24"/>
                          <w:szCs w:val="24"/>
                        </w:rPr>
                      </w:pPr>
                      <w:r w:rsidRPr="00171FF6">
                        <w:rPr>
                          <w:sz w:val="24"/>
                          <w:szCs w:val="24"/>
                        </w:rPr>
                        <w:t>Professional Experience</w:t>
                      </w:r>
                    </w:p>
                    <w:p w14:paraId="5987EF11" w14:textId="77777777" w:rsidR="00B21041" w:rsidRPr="00DC3E07" w:rsidRDefault="00B21041" w:rsidP="00B21041">
                      <w:pPr>
                        <w:rPr>
                          <w:b/>
                          <w:bCs/>
                        </w:rPr>
                      </w:pPr>
                      <w:r w:rsidRPr="00DC3E07">
                        <w:rPr>
                          <w:b/>
                          <w:bCs/>
                        </w:rPr>
                        <w:t>Laboratory MEGA Project Supervisor | Sasol North America | 2017–2019</w:t>
                      </w:r>
                    </w:p>
                    <w:p w14:paraId="4EEB5437" w14:textId="77777777" w:rsidR="00B21041" w:rsidRPr="00DC3E07" w:rsidRDefault="00B21041" w:rsidP="00B21041">
                      <w:pPr>
                        <w:numPr>
                          <w:ilvl w:val="0"/>
                          <w:numId w:val="7"/>
                        </w:numPr>
                      </w:pPr>
                      <w:r w:rsidRPr="00DC3E07">
                        <w:t xml:space="preserve">Designed and implemented </w:t>
                      </w:r>
                      <w:r>
                        <w:t xml:space="preserve">a </w:t>
                      </w:r>
                      <w:r w:rsidRPr="00DC3E07">
                        <w:t>data-driven shift-coverage model for a 5–4 rotating 24-hour schedule, optimizing manpower allocation and reducing technician idle time and sample turnaround by ~20%.</w:t>
                      </w:r>
                    </w:p>
                    <w:p w14:paraId="350A912E" w14:textId="77777777" w:rsidR="00B21041" w:rsidRPr="00DC3E07" w:rsidRDefault="00B21041" w:rsidP="00B21041">
                      <w:pPr>
                        <w:numPr>
                          <w:ilvl w:val="0"/>
                          <w:numId w:val="7"/>
                        </w:numPr>
                      </w:pPr>
                      <w:r w:rsidRPr="00DC3E07">
                        <w:t>Built and maintained performance dashboards tracking technician KPIs, test throughput, and quality metrics to identify bottlenecks and prioritize training.</w:t>
                      </w:r>
                    </w:p>
                    <w:p w14:paraId="122D3F3D" w14:textId="07B8D268" w:rsidR="00B21041" w:rsidRPr="00801485" w:rsidRDefault="00B21041" w:rsidP="00B21041"/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0B7F87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1" layoutInCell="1" allowOverlap="1" wp14:anchorId="1FD725D5" wp14:editId="3F95D063">
                <wp:simplePos x="0" y="0"/>
                <wp:positionH relativeFrom="page">
                  <wp:posOffset>2485390</wp:posOffset>
                </wp:positionH>
                <wp:positionV relativeFrom="page">
                  <wp:posOffset>3565525</wp:posOffset>
                </wp:positionV>
                <wp:extent cx="5056505" cy="3590925"/>
                <wp:effectExtent l="0" t="0" r="0" b="0"/>
                <wp:wrapSquare wrapText="bothSides"/>
                <wp:docPr id="114160903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6505" cy="3590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B5920" w14:textId="77777777" w:rsidR="000B7F87" w:rsidRPr="007426D0" w:rsidRDefault="000B7F87" w:rsidP="000B7F87">
                            <w:pPr>
                              <w:pStyle w:val="Heading1Left"/>
                              <w:rPr>
                                <w:sz w:val="22"/>
                                <w:szCs w:val="22"/>
                              </w:rPr>
                            </w:pPr>
                            <w:r w:rsidRPr="00DA033B">
                              <w:rPr>
                                <w:sz w:val="22"/>
                                <w:szCs w:val="22"/>
                              </w:rPr>
                              <w:t>Projects</w:t>
                            </w:r>
                          </w:p>
                          <w:p w14:paraId="4156EC27" w14:textId="77777777" w:rsidR="000B7F87" w:rsidRPr="00110953" w:rsidRDefault="000B7F87" w:rsidP="000B7F87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szCs w:val="22"/>
                              </w:rPr>
                            </w:pPr>
                            <w:r w:rsidRPr="00110953">
                              <w:rPr>
                                <w:b/>
                                <w:bCs/>
                                <w:szCs w:val="22"/>
                              </w:rPr>
                              <w:t>FSGS Kidney Disease</w:t>
                            </w:r>
                            <w:r w:rsidRPr="00110953">
                              <w:rPr>
                                <w:szCs w:val="22"/>
                              </w:rPr>
                              <w:t> – Modeling disease progression and treatment response using clinical and genomic data.</w:t>
                            </w:r>
                          </w:p>
                          <w:p w14:paraId="3EAE719B" w14:textId="77777777" w:rsidR="000B7F87" w:rsidRPr="00110953" w:rsidRDefault="000B7F87" w:rsidP="000B7F87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szCs w:val="22"/>
                              </w:rPr>
                            </w:pPr>
                            <w:r w:rsidRPr="00110953">
                              <w:rPr>
                                <w:b/>
                                <w:bCs/>
                                <w:szCs w:val="22"/>
                              </w:rPr>
                              <w:t>Bipolar Disorder</w:t>
                            </w:r>
                            <w:r w:rsidRPr="00110953">
                              <w:rPr>
                                <w:szCs w:val="22"/>
                              </w:rPr>
                              <w:t> – Analyzing mood episode patterns and classification models to support psychiatric decision-making.</w:t>
                            </w:r>
                            <w:r w:rsidRPr="00DA033B">
                              <w:rPr>
                                <w:szCs w:val="22"/>
                              </w:rPr>
                              <w:t xml:space="preserve"> (Ongoing)</w:t>
                            </w:r>
                          </w:p>
                          <w:p w14:paraId="45490E31" w14:textId="77777777" w:rsidR="000B7F87" w:rsidRPr="00110953" w:rsidRDefault="000B7F87" w:rsidP="000B7F87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szCs w:val="22"/>
                              </w:rPr>
                            </w:pPr>
                            <w:r w:rsidRPr="00110953">
                              <w:rPr>
                                <w:b/>
                                <w:bCs/>
                                <w:szCs w:val="22"/>
                              </w:rPr>
                              <w:t>Schizophrenia</w:t>
                            </w:r>
                            <w:r w:rsidRPr="00110953">
                              <w:rPr>
                                <w:szCs w:val="22"/>
                              </w:rPr>
                              <w:t> – Exploring symptom clusters and model transparency to enhance understanding of disease trajectories.</w:t>
                            </w:r>
                            <w:r w:rsidRPr="00DA033B">
                              <w:rPr>
                                <w:szCs w:val="22"/>
                              </w:rPr>
                              <w:t xml:space="preserve"> (Ongoing)</w:t>
                            </w:r>
                          </w:p>
                          <w:p w14:paraId="1EB24133" w14:textId="1E973339" w:rsidR="000B7F87" w:rsidRPr="00110953" w:rsidRDefault="000B7F87" w:rsidP="000B7F87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szCs w:val="22"/>
                              </w:rPr>
                            </w:pPr>
                            <w:r w:rsidRPr="00110953">
                              <w:rPr>
                                <w:b/>
                                <w:bCs/>
                                <w:szCs w:val="22"/>
                              </w:rPr>
                              <w:t>Prostate Cancer</w:t>
                            </w:r>
                            <w:r w:rsidRPr="00110953">
                              <w:rPr>
                                <w:szCs w:val="22"/>
                              </w:rPr>
                              <w:t> – Investigating survival outcomes and biomarker significance through end-to-end analytics pipelines.</w:t>
                            </w:r>
                            <w:r w:rsidRPr="00DA033B">
                              <w:rPr>
                                <w:szCs w:val="22"/>
                              </w:rPr>
                              <w:t xml:space="preserve"> (Ongoing)</w:t>
                            </w:r>
                          </w:p>
                          <w:p w14:paraId="377BFB5F" w14:textId="195201A7" w:rsidR="000B7F87" w:rsidRPr="00DA033B" w:rsidRDefault="000B7F87" w:rsidP="000B7F87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szCs w:val="22"/>
                              </w:rPr>
                            </w:pPr>
                            <w:r w:rsidRPr="00110953">
                              <w:rPr>
                                <w:b/>
                                <w:bCs/>
                                <w:szCs w:val="22"/>
                              </w:rPr>
                              <w:t>Colon Cancer</w:t>
                            </w:r>
                            <w:r w:rsidRPr="00110953">
                              <w:rPr>
                                <w:szCs w:val="22"/>
                              </w:rPr>
                              <w:t> – Applying feature importance and visual storytelling to uncover key drivers of patient outcomes.</w:t>
                            </w:r>
                            <w:r w:rsidRPr="00DA033B">
                              <w:rPr>
                                <w:szCs w:val="22"/>
                              </w:rPr>
                              <w:t xml:space="preserve"> (Ongoing)</w:t>
                            </w:r>
                          </w:p>
                          <w:p w14:paraId="78C1D481" w14:textId="6196F6A3" w:rsidR="00B3458B" w:rsidRPr="00110953" w:rsidRDefault="00B3458B" w:rsidP="000B7F87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szCs w:val="22"/>
                              </w:rPr>
                            </w:pPr>
                            <w:r w:rsidRPr="00DA033B">
                              <w:rPr>
                                <w:b/>
                                <w:bCs/>
                                <w:szCs w:val="22"/>
                              </w:rPr>
                              <w:t>Spectrum (Autism)</w:t>
                            </w:r>
                            <w:r w:rsidRPr="00DA033B">
                              <w:rPr>
                                <w:szCs w:val="22"/>
                              </w:rPr>
                              <w:t xml:space="preserve"> </w:t>
                            </w:r>
                            <w:r w:rsidR="00BB67CF" w:rsidRPr="00DA033B">
                              <w:rPr>
                                <w:i/>
                                <w:iCs/>
                                <w:szCs w:val="22"/>
                              </w:rPr>
                              <w:t>-</w:t>
                            </w:r>
                            <w:r w:rsidRPr="00DA033B">
                              <w:rPr>
                                <w:szCs w:val="22"/>
                              </w:rPr>
                              <w:t xml:space="preserve"> Modeling the developmental trajectories of emotional intelligence in autistic children using multimodal behavioral and contextual data.</w:t>
                            </w:r>
                            <w:r w:rsidR="00BB67CF" w:rsidRPr="00DA033B">
                              <w:rPr>
                                <w:szCs w:val="22"/>
                              </w:rPr>
                              <w:t xml:space="preserve"> (Ongoing)</w:t>
                            </w:r>
                          </w:p>
                          <w:p w14:paraId="2A674E0B" w14:textId="77777777" w:rsidR="000B7F87" w:rsidRPr="00B84052" w:rsidRDefault="000B7F87" w:rsidP="000B7F8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725D5" id="Text Box 4" o:spid="_x0000_s1032" type="#_x0000_t202" style="position:absolute;left:0;text-align:left;margin-left:195.7pt;margin-top:280.75pt;width:398.15pt;height:282.7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" filled="f" stroked="f">
                <v:textbox>
                  <w:txbxContent>
                    <w:p w14:paraId="2FBB5920" w14:textId="77777777" w:rsidR="000B7F87" w:rsidRPr="007426D0" w:rsidRDefault="000B7F87" w:rsidP="000B7F87">
                      <w:pPr>
                        <w:pStyle w:val="Heading1Left"/>
                        <w:rPr>
                          <w:sz w:val="22"/>
                          <w:szCs w:val="22"/>
                        </w:rPr>
                      </w:pPr>
                      <w:r w:rsidRPr="00DA033B">
                        <w:rPr>
                          <w:sz w:val="22"/>
                          <w:szCs w:val="22"/>
                        </w:rPr>
                        <w:t>Projects</w:t>
                      </w:r>
                    </w:p>
                    <w:p w14:paraId="4156EC27" w14:textId="77777777" w:rsidR="000B7F87" w:rsidRPr="00110953" w:rsidRDefault="000B7F87" w:rsidP="000B7F87">
                      <w:pPr>
                        <w:numPr>
                          <w:ilvl w:val="0"/>
                          <w:numId w:val="18"/>
                        </w:numPr>
                        <w:rPr>
                          <w:szCs w:val="22"/>
                        </w:rPr>
                      </w:pPr>
                      <w:r w:rsidRPr="00110953">
                        <w:rPr>
                          <w:b/>
                          <w:bCs/>
                          <w:szCs w:val="22"/>
                        </w:rPr>
                        <w:t>FSGS Kidney Disease</w:t>
                      </w:r>
                      <w:r w:rsidRPr="00110953">
                        <w:rPr>
                          <w:szCs w:val="22"/>
                        </w:rPr>
                        <w:t> – Modeling disease progression and treatment response using clinical and genomic data.</w:t>
                      </w:r>
                    </w:p>
                    <w:p w14:paraId="3EAE719B" w14:textId="77777777" w:rsidR="000B7F87" w:rsidRPr="00110953" w:rsidRDefault="000B7F87" w:rsidP="000B7F87">
                      <w:pPr>
                        <w:numPr>
                          <w:ilvl w:val="0"/>
                          <w:numId w:val="18"/>
                        </w:numPr>
                        <w:rPr>
                          <w:szCs w:val="22"/>
                        </w:rPr>
                      </w:pPr>
                      <w:r w:rsidRPr="00110953">
                        <w:rPr>
                          <w:b/>
                          <w:bCs/>
                          <w:szCs w:val="22"/>
                        </w:rPr>
                        <w:t>Bipolar Disorder</w:t>
                      </w:r>
                      <w:r w:rsidRPr="00110953">
                        <w:rPr>
                          <w:szCs w:val="22"/>
                        </w:rPr>
                        <w:t> – Analyzing mood episode patterns and classification models to support psychiatric decision-making.</w:t>
                      </w:r>
                      <w:r w:rsidRPr="00DA033B">
                        <w:rPr>
                          <w:szCs w:val="22"/>
                        </w:rPr>
                        <w:t xml:space="preserve"> (Ongoing)</w:t>
                      </w:r>
                    </w:p>
                    <w:p w14:paraId="45490E31" w14:textId="77777777" w:rsidR="000B7F87" w:rsidRPr="00110953" w:rsidRDefault="000B7F87" w:rsidP="000B7F87">
                      <w:pPr>
                        <w:numPr>
                          <w:ilvl w:val="0"/>
                          <w:numId w:val="18"/>
                        </w:numPr>
                        <w:rPr>
                          <w:szCs w:val="22"/>
                        </w:rPr>
                      </w:pPr>
                      <w:r w:rsidRPr="00110953">
                        <w:rPr>
                          <w:b/>
                          <w:bCs/>
                          <w:szCs w:val="22"/>
                        </w:rPr>
                        <w:t>Schizophrenia</w:t>
                      </w:r>
                      <w:r w:rsidRPr="00110953">
                        <w:rPr>
                          <w:szCs w:val="22"/>
                        </w:rPr>
                        <w:t> – Exploring symptom clusters and model transparency to enhance understanding of disease trajectories.</w:t>
                      </w:r>
                      <w:r w:rsidRPr="00DA033B">
                        <w:rPr>
                          <w:szCs w:val="22"/>
                        </w:rPr>
                        <w:t xml:space="preserve"> (Ongoing)</w:t>
                      </w:r>
                    </w:p>
                    <w:p w14:paraId="1EB24133" w14:textId="1E973339" w:rsidR="000B7F87" w:rsidRPr="00110953" w:rsidRDefault="000B7F87" w:rsidP="000B7F87">
                      <w:pPr>
                        <w:numPr>
                          <w:ilvl w:val="0"/>
                          <w:numId w:val="18"/>
                        </w:numPr>
                        <w:rPr>
                          <w:szCs w:val="22"/>
                        </w:rPr>
                      </w:pPr>
                      <w:r w:rsidRPr="00110953">
                        <w:rPr>
                          <w:b/>
                          <w:bCs/>
                          <w:szCs w:val="22"/>
                        </w:rPr>
                        <w:t>Prostate Cancer</w:t>
                      </w:r>
                      <w:r w:rsidRPr="00110953">
                        <w:rPr>
                          <w:szCs w:val="22"/>
                        </w:rPr>
                        <w:t> – Investigating survival outcomes and biomarker significance through end-to-end analytics pipelines.</w:t>
                      </w:r>
                      <w:r w:rsidRPr="00DA033B">
                        <w:rPr>
                          <w:szCs w:val="22"/>
                        </w:rPr>
                        <w:t xml:space="preserve"> (Ongoing)</w:t>
                      </w:r>
                    </w:p>
                    <w:p w14:paraId="377BFB5F" w14:textId="195201A7" w:rsidR="000B7F87" w:rsidRPr="00DA033B" w:rsidRDefault="000B7F87" w:rsidP="000B7F87">
                      <w:pPr>
                        <w:numPr>
                          <w:ilvl w:val="0"/>
                          <w:numId w:val="18"/>
                        </w:numPr>
                        <w:rPr>
                          <w:szCs w:val="22"/>
                        </w:rPr>
                      </w:pPr>
                      <w:r w:rsidRPr="00110953">
                        <w:rPr>
                          <w:b/>
                          <w:bCs/>
                          <w:szCs w:val="22"/>
                        </w:rPr>
                        <w:t>Colon Cancer</w:t>
                      </w:r>
                      <w:r w:rsidRPr="00110953">
                        <w:rPr>
                          <w:szCs w:val="22"/>
                        </w:rPr>
                        <w:t> – Applying feature importance and visual storytelling to uncover key drivers of patient outcomes.</w:t>
                      </w:r>
                      <w:r w:rsidRPr="00DA033B">
                        <w:rPr>
                          <w:szCs w:val="22"/>
                        </w:rPr>
                        <w:t xml:space="preserve"> (Ongoing)</w:t>
                      </w:r>
                    </w:p>
                    <w:p w14:paraId="78C1D481" w14:textId="6196F6A3" w:rsidR="00B3458B" w:rsidRPr="00110953" w:rsidRDefault="00B3458B" w:rsidP="000B7F87">
                      <w:pPr>
                        <w:numPr>
                          <w:ilvl w:val="0"/>
                          <w:numId w:val="18"/>
                        </w:numPr>
                        <w:rPr>
                          <w:szCs w:val="22"/>
                        </w:rPr>
                      </w:pPr>
                      <w:r w:rsidRPr="00DA033B">
                        <w:rPr>
                          <w:b/>
                          <w:bCs/>
                          <w:szCs w:val="22"/>
                        </w:rPr>
                        <w:t>Spectrum (Autism)</w:t>
                      </w:r>
                      <w:r w:rsidRPr="00DA033B">
                        <w:rPr>
                          <w:szCs w:val="22"/>
                        </w:rPr>
                        <w:t xml:space="preserve"> </w:t>
                      </w:r>
                      <w:r w:rsidR="00BB67CF" w:rsidRPr="00DA033B">
                        <w:rPr>
                          <w:i/>
                          <w:iCs/>
                          <w:szCs w:val="22"/>
                        </w:rPr>
                        <w:t>-</w:t>
                      </w:r>
                      <w:r w:rsidRPr="00DA033B">
                        <w:rPr>
                          <w:szCs w:val="22"/>
                        </w:rPr>
                        <w:t xml:space="preserve"> Modeling the developmental trajectories of emotional intelligence in autistic children using multimodal behavioral and contextual data.</w:t>
                      </w:r>
                      <w:r w:rsidR="00BB67CF" w:rsidRPr="00DA033B">
                        <w:rPr>
                          <w:szCs w:val="22"/>
                        </w:rPr>
                        <w:t xml:space="preserve"> (Ongoing)</w:t>
                      </w:r>
                    </w:p>
                    <w:p w14:paraId="2A674E0B" w14:textId="77777777" w:rsidR="000B7F87" w:rsidRPr="00B84052" w:rsidRDefault="000B7F87" w:rsidP="000B7F87"/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E3373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1" layoutInCell="1" allowOverlap="1" wp14:anchorId="1D5AEABC" wp14:editId="025334F7">
                <wp:simplePos x="0" y="0"/>
                <wp:positionH relativeFrom="page">
                  <wp:posOffset>548005</wp:posOffset>
                </wp:positionH>
                <wp:positionV relativeFrom="page">
                  <wp:posOffset>9343390</wp:posOffset>
                </wp:positionV>
                <wp:extent cx="1786890" cy="0"/>
                <wp:effectExtent l="0" t="0" r="0" b="0"/>
                <wp:wrapNone/>
                <wp:docPr id="1037532744" name="Straight Connector 103753274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689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5783E8" id="Straight Connector 1037532744" o:spid="_x0000_s1026" alt="&quot;&quot;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3.15pt,735.7pt" to="183.85pt,7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" strokecolor="#747070 [1614]" strokeweight="1pt">
                <v:stroke joinstyle="miter"/>
                <w10:wrap anchorx="page" anchory="page"/>
                <w10:anchorlock/>
              </v:line>
            </w:pict>
          </mc:Fallback>
        </mc:AlternateContent>
      </w:r>
      <w:r w:rsidR="00A34AF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1" layoutInCell="1" allowOverlap="1" wp14:anchorId="56B279AC" wp14:editId="315A427B">
                <wp:simplePos x="0" y="0"/>
                <wp:positionH relativeFrom="page">
                  <wp:posOffset>548640</wp:posOffset>
                </wp:positionH>
                <wp:positionV relativeFrom="page">
                  <wp:posOffset>7475855</wp:posOffset>
                </wp:positionV>
                <wp:extent cx="1786890" cy="0"/>
                <wp:effectExtent l="0" t="0" r="0" b="0"/>
                <wp:wrapNone/>
                <wp:docPr id="647373543" name="Straight Connector 64737354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689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443D8D" id="Straight Connector 647373543" o:spid="_x0000_s1026" alt="&quot;&quot;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3.2pt,588.65pt" to="183.9pt,5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" strokecolor="#747070 [1614]" strokeweight="1pt">
                <v:stroke joinstyle="miter"/>
                <w10:wrap anchorx="page" anchory="page"/>
                <w10:anchorlock/>
              </v:line>
            </w:pict>
          </mc:Fallback>
        </mc:AlternateContent>
      </w:r>
      <w:r w:rsidR="000B7F87">
        <w:tab/>
      </w:r>
      <w:r w:rsidR="000B7F87">
        <w:tab/>
      </w:r>
      <w:r w:rsidR="000B7F87">
        <w:tab/>
      </w:r>
      <w:r w:rsidR="000B7F87">
        <w:tab/>
      </w:r>
      <w:r w:rsidR="000B7F87">
        <w:tab/>
      </w:r>
    </w:p>
    <w:p w14:paraId="186CECE9" w14:textId="59BEE2C8" w:rsidR="00DC3E07" w:rsidRDefault="00DC3E07" w:rsidP="00DC3E07">
      <w:r w:rsidRPr="007818D2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4320" behindDoc="0" locked="1" layoutInCell="1" allowOverlap="1" wp14:anchorId="30AE930B" wp14:editId="505203B8">
                <wp:simplePos x="0" y="0"/>
                <wp:positionH relativeFrom="page">
                  <wp:posOffset>2668270</wp:posOffset>
                </wp:positionH>
                <wp:positionV relativeFrom="page">
                  <wp:posOffset>382270</wp:posOffset>
                </wp:positionV>
                <wp:extent cx="4856480" cy="9434830"/>
                <wp:effectExtent l="0" t="0" r="0" b="0"/>
                <wp:wrapSquare wrapText="bothSides"/>
                <wp:docPr id="503066521" name="Text Box 503066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6480" cy="9434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7B587" w14:textId="77777777" w:rsidR="007426D0" w:rsidRPr="00B84052" w:rsidRDefault="007426D0" w:rsidP="00DC3E07">
                            <w:pPr>
                              <w:pStyle w:val="Heading1Left"/>
                            </w:pPr>
                          </w:p>
                          <w:p w14:paraId="48A40B36" w14:textId="77777777" w:rsidR="00330429" w:rsidRPr="00DC3E07" w:rsidRDefault="00330429" w:rsidP="00330429">
                            <w:pPr>
                              <w:numPr>
                                <w:ilvl w:val="0"/>
                                <w:numId w:val="7"/>
                              </w:numPr>
                            </w:pPr>
                            <w:r w:rsidRPr="00DC3E07">
                              <w:t>Analyzed inventory and purchasing patterns to forecast consumable needs, reducing stockouts and lowering supply costs through vendor consolidation and reorder-point automation.</w:t>
                            </w:r>
                          </w:p>
                          <w:p w14:paraId="584EF3C0" w14:textId="77777777" w:rsidR="00330429" w:rsidRPr="00DC3E07" w:rsidRDefault="00330429" w:rsidP="00330429">
                            <w:pPr>
                              <w:numPr>
                                <w:ilvl w:val="0"/>
                                <w:numId w:val="7"/>
                              </w:numPr>
                            </w:pPr>
                            <w:r w:rsidRPr="00DC3E07">
                              <w:t>Authored reproducible SOPs and training curricula with version-controlled documents, improving procedural adherence and reducing test errors.</w:t>
                            </w:r>
                          </w:p>
                          <w:p w14:paraId="67EA047C" w14:textId="77777777" w:rsidR="00330429" w:rsidRDefault="00330429" w:rsidP="00330429">
                            <w:pPr>
                              <w:numPr>
                                <w:ilvl w:val="0"/>
                                <w:numId w:val="7"/>
                              </w:numPr>
                            </w:pPr>
                            <w:r w:rsidRPr="00DC3E07">
                              <w:t>Partnered with unit managers to translate lab analytics into product adjustments, ensuring daily quality targets and reducing rework.</w:t>
                            </w:r>
                          </w:p>
                          <w:p w14:paraId="428BCACF" w14:textId="77777777" w:rsidR="00330429" w:rsidRPr="00DC3E07" w:rsidRDefault="00330429" w:rsidP="0033042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C3E07">
                              <w:rPr>
                                <w:b/>
                                <w:bCs/>
                              </w:rPr>
                              <w:t>Laboratory Supervisor — West Lab | Sasol North America | Jun 2017–Sep 2019</w:t>
                            </w:r>
                          </w:p>
                          <w:p w14:paraId="07F04ADC" w14:textId="77777777" w:rsidR="00330429" w:rsidRPr="00DC3E07" w:rsidRDefault="00330429" w:rsidP="00330429">
                            <w:pPr>
                              <w:numPr>
                                <w:ilvl w:val="0"/>
                                <w:numId w:val="8"/>
                              </w:numPr>
                            </w:pPr>
                            <w:r w:rsidRPr="00DC3E07">
                              <w:t>Implemented statistical monitoring of productivity and quality metrics, enabling targeted coaching and a measurable increase in throughput and retention.</w:t>
                            </w:r>
                          </w:p>
                          <w:p w14:paraId="28747D5D" w14:textId="77777777" w:rsidR="00330429" w:rsidRPr="00DC3E07" w:rsidRDefault="00330429" w:rsidP="00330429">
                            <w:pPr>
                              <w:numPr>
                                <w:ilvl w:val="0"/>
                                <w:numId w:val="8"/>
                              </w:numPr>
                            </w:pPr>
                            <w:r w:rsidRPr="00DC3E07">
                              <w:t>Created standard dashboards for daily standups that visualized defect rates, turnaround time, and technician performance to drive continuous improvement.</w:t>
                            </w:r>
                          </w:p>
                          <w:p w14:paraId="17FA2F68" w14:textId="77777777" w:rsidR="00330429" w:rsidRPr="00DC3E07" w:rsidRDefault="00330429" w:rsidP="00330429">
                            <w:pPr>
                              <w:numPr>
                                <w:ilvl w:val="0"/>
                                <w:numId w:val="8"/>
                              </w:numPr>
                            </w:pPr>
                            <w:r w:rsidRPr="00DC3E07">
                              <w:t>Led hiring and onboarding strategy informed by historical performance analytics to align skills with peak workload windows.</w:t>
                            </w:r>
                          </w:p>
                          <w:p w14:paraId="73F95B5B" w14:textId="77777777" w:rsidR="00330429" w:rsidRDefault="00330429" w:rsidP="00330429">
                            <w:pPr>
                              <w:numPr>
                                <w:ilvl w:val="0"/>
                                <w:numId w:val="8"/>
                              </w:numPr>
                            </w:pPr>
                            <w:r w:rsidRPr="00DC3E07">
                              <w:t>Conducted root-cause analyses on recurring quality issues and implemented corrective actions tracked via change logs.</w:t>
                            </w:r>
                          </w:p>
                          <w:p w14:paraId="0F09D236" w14:textId="77777777" w:rsidR="00330429" w:rsidRPr="00DC3E07" w:rsidRDefault="00330429" w:rsidP="0033042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C3E07">
                              <w:rPr>
                                <w:b/>
                                <w:bCs/>
                              </w:rPr>
                              <w:t>Laboratory Superintendent (Acting) | Sasol North America | Jan 2019–May 2019</w:t>
                            </w:r>
                          </w:p>
                          <w:p w14:paraId="06D224E8" w14:textId="77777777" w:rsidR="00330429" w:rsidRPr="00DC3E07" w:rsidRDefault="00330429" w:rsidP="00330429">
                            <w:pPr>
                              <w:numPr>
                                <w:ilvl w:val="0"/>
                                <w:numId w:val="9"/>
                              </w:numPr>
                            </w:pPr>
                            <w:r w:rsidRPr="00DC3E07">
                              <w:t>Acted as analytics liaison during West Lab commissioning, consolidating test results, timelines, and resource models to produce an actionable startup plan.</w:t>
                            </w:r>
                          </w:p>
                          <w:p w14:paraId="46DE901A" w14:textId="77777777" w:rsidR="00330429" w:rsidRPr="00DC3E07" w:rsidRDefault="00330429" w:rsidP="00330429">
                            <w:pPr>
                              <w:numPr>
                                <w:ilvl w:val="0"/>
                                <w:numId w:val="9"/>
                              </w:numPr>
                            </w:pPr>
                            <w:r w:rsidRPr="00DC3E07">
                              <w:t>Developed contingency and risk models (timeline, budget, prerequisites) used to minimize commissioning delays and unplanned costs.</w:t>
                            </w:r>
                          </w:p>
                          <w:p w14:paraId="634B1BA5" w14:textId="77777777" w:rsidR="00330429" w:rsidRPr="00DC3E07" w:rsidRDefault="00330429" w:rsidP="00330429">
                            <w:pPr>
                              <w:numPr>
                                <w:ilvl w:val="0"/>
                                <w:numId w:val="9"/>
                              </w:numPr>
                            </w:pPr>
                            <w:r w:rsidRPr="00DC3E07">
                              <w:t>Coordinated cross-functional data flows between operations, maintenance, and QA to ensure traceability and reproducibility of commissioning records.</w:t>
                            </w:r>
                          </w:p>
                          <w:p w14:paraId="53707FDA" w14:textId="77777777" w:rsidR="00330429" w:rsidRPr="00DC3E07" w:rsidRDefault="00330429" w:rsidP="0033042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C3E07">
                              <w:rPr>
                                <w:b/>
                                <w:bCs/>
                              </w:rPr>
                              <w:t>Laboratory Manager — Delegation | Sasol North America | Nov 2017–Apr 2019</w:t>
                            </w:r>
                          </w:p>
                          <w:p w14:paraId="1DE5B227" w14:textId="77777777" w:rsidR="00330429" w:rsidRPr="00DC3E07" w:rsidRDefault="00330429" w:rsidP="00330429">
                            <w:pPr>
                              <w:numPr>
                                <w:ilvl w:val="0"/>
                                <w:numId w:val="10"/>
                              </w:numPr>
                            </w:pPr>
                            <w:r w:rsidRPr="00DC3E07">
                              <w:t>Performed structured data audits and compliance reviews to ensure regulatory alignment and data integrity across lab systems.</w:t>
                            </w:r>
                          </w:p>
                          <w:p w14:paraId="0FF0417C" w14:textId="77777777" w:rsidR="00330429" w:rsidRPr="00DC3E07" w:rsidRDefault="00330429" w:rsidP="00330429">
                            <w:pPr>
                              <w:numPr>
                                <w:ilvl w:val="0"/>
                                <w:numId w:val="10"/>
                              </w:numPr>
                            </w:pPr>
                            <w:r w:rsidRPr="00DC3E07">
                              <w:t>Standardized reporting templates and introduced metadata capture practices to improve reproducibility and downstream analysis readiness.</w:t>
                            </w:r>
                          </w:p>
                          <w:p w14:paraId="0F0CF82F" w14:textId="77777777" w:rsidR="00330429" w:rsidRPr="00DC3E07" w:rsidRDefault="00330429" w:rsidP="00330429">
                            <w:pPr>
                              <w:numPr>
                                <w:ilvl w:val="0"/>
                                <w:numId w:val="10"/>
                              </w:numPr>
                            </w:pPr>
                            <w:r w:rsidRPr="00DC3E07">
                              <w:t>Implemented KPIs and periodic reporting cadence to leadership, improving visibility into operational and quality trends.</w:t>
                            </w:r>
                          </w:p>
                          <w:p w14:paraId="469EE85A" w14:textId="77777777" w:rsidR="00DC3E07" w:rsidRPr="00B84052" w:rsidRDefault="00DC3E07" w:rsidP="00DC3E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E930B" id="Text Box 503066521" o:spid="_x0000_s1033" type="#_x0000_t202" style="position:absolute;left:0;text-align:left;margin-left:210.1pt;margin-top:30.1pt;width:382.4pt;height:742.9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" filled="f" stroked="f">
                <v:textbox>
                  <w:txbxContent>
                    <w:p w14:paraId="1967B587" w14:textId="77777777" w:rsidR="007426D0" w:rsidRPr="00B84052" w:rsidRDefault="007426D0" w:rsidP="00DC3E07">
                      <w:pPr>
                        <w:pStyle w:val="Heading1Left"/>
                      </w:pPr>
                    </w:p>
                    <w:p w14:paraId="48A40B36" w14:textId="77777777" w:rsidR="00330429" w:rsidRPr="00DC3E07" w:rsidRDefault="00330429" w:rsidP="00330429">
                      <w:pPr>
                        <w:numPr>
                          <w:ilvl w:val="0"/>
                          <w:numId w:val="7"/>
                        </w:numPr>
                      </w:pPr>
                      <w:r w:rsidRPr="00DC3E07">
                        <w:t>Analyzed inventory and purchasing patterns to forecast consumable needs, reducing stockouts and lowering supply costs through vendor consolidation and reorder-point automation.</w:t>
                      </w:r>
                    </w:p>
                    <w:p w14:paraId="584EF3C0" w14:textId="77777777" w:rsidR="00330429" w:rsidRPr="00DC3E07" w:rsidRDefault="00330429" w:rsidP="00330429">
                      <w:pPr>
                        <w:numPr>
                          <w:ilvl w:val="0"/>
                          <w:numId w:val="7"/>
                        </w:numPr>
                      </w:pPr>
                      <w:r w:rsidRPr="00DC3E07">
                        <w:t>Authored reproducible SOPs and training curricula with version-controlled documents, improving procedural adherence and reducing test errors.</w:t>
                      </w:r>
                    </w:p>
                    <w:p w14:paraId="67EA047C" w14:textId="77777777" w:rsidR="00330429" w:rsidRDefault="00330429" w:rsidP="00330429">
                      <w:pPr>
                        <w:numPr>
                          <w:ilvl w:val="0"/>
                          <w:numId w:val="7"/>
                        </w:numPr>
                      </w:pPr>
                      <w:r w:rsidRPr="00DC3E07">
                        <w:t>Partnered with unit managers to translate lab analytics into product adjustments, ensuring daily quality targets and reducing rework.</w:t>
                      </w:r>
                    </w:p>
                    <w:p w14:paraId="428BCACF" w14:textId="77777777" w:rsidR="00330429" w:rsidRPr="00DC3E07" w:rsidRDefault="00330429" w:rsidP="00330429">
                      <w:pPr>
                        <w:rPr>
                          <w:b/>
                          <w:bCs/>
                        </w:rPr>
                      </w:pPr>
                      <w:r w:rsidRPr="00DC3E07">
                        <w:rPr>
                          <w:b/>
                          <w:bCs/>
                        </w:rPr>
                        <w:t>Laboratory Supervisor — West Lab | Sasol North America | Jun 2017–Sep 2019</w:t>
                      </w:r>
                    </w:p>
                    <w:p w14:paraId="07F04ADC" w14:textId="77777777" w:rsidR="00330429" w:rsidRPr="00DC3E07" w:rsidRDefault="00330429" w:rsidP="00330429">
                      <w:pPr>
                        <w:numPr>
                          <w:ilvl w:val="0"/>
                          <w:numId w:val="8"/>
                        </w:numPr>
                      </w:pPr>
                      <w:r w:rsidRPr="00DC3E07">
                        <w:t>Implemented statistical monitoring of productivity and quality metrics, enabling targeted coaching and a measurable increase in throughput and retention.</w:t>
                      </w:r>
                    </w:p>
                    <w:p w14:paraId="28747D5D" w14:textId="77777777" w:rsidR="00330429" w:rsidRPr="00DC3E07" w:rsidRDefault="00330429" w:rsidP="00330429">
                      <w:pPr>
                        <w:numPr>
                          <w:ilvl w:val="0"/>
                          <w:numId w:val="8"/>
                        </w:numPr>
                      </w:pPr>
                      <w:r w:rsidRPr="00DC3E07">
                        <w:t>Created standard dashboards for daily standups that visualized defect rates, turnaround time, and technician performance to drive continuous improvement.</w:t>
                      </w:r>
                    </w:p>
                    <w:p w14:paraId="17FA2F68" w14:textId="77777777" w:rsidR="00330429" w:rsidRPr="00DC3E07" w:rsidRDefault="00330429" w:rsidP="00330429">
                      <w:pPr>
                        <w:numPr>
                          <w:ilvl w:val="0"/>
                          <w:numId w:val="8"/>
                        </w:numPr>
                      </w:pPr>
                      <w:r w:rsidRPr="00DC3E07">
                        <w:t>Led hiring and onboarding strategy informed by historical performance analytics to align skills with peak workload windows.</w:t>
                      </w:r>
                    </w:p>
                    <w:p w14:paraId="73F95B5B" w14:textId="77777777" w:rsidR="00330429" w:rsidRDefault="00330429" w:rsidP="00330429">
                      <w:pPr>
                        <w:numPr>
                          <w:ilvl w:val="0"/>
                          <w:numId w:val="8"/>
                        </w:numPr>
                      </w:pPr>
                      <w:r w:rsidRPr="00DC3E07">
                        <w:t>Conducted root-cause analyses on recurring quality issues and implemented corrective actions tracked via change logs.</w:t>
                      </w:r>
                    </w:p>
                    <w:p w14:paraId="0F09D236" w14:textId="77777777" w:rsidR="00330429" w:rsidRPr="00DC3E07" w:rsidRDefault="00330429" w:rsidP="00330429">
                      <w:pPr>
                        <w:rPr>
                          <w:b/>
                          <w:bCs/>
                        </w:rPr>
                      </w:pPr>
                      <w:r w:rsidRPr="00DC3E07">
                        <w:rPr>
                          <w:b/>
                          <w:bCs/>
                        </w:rPr>
                        <w:t>Laboratory Superintendent (Acting) | Sasol North America | Jan 2019–May 2019</w:t>
                      </w:r>
                    </w:p>
                    <w:p w14:paraId="06D224E8" w14:textId="77777777" w:rsidR="00330429" w:rsidRPr="00DC3E07" w:rsidRDefault="00330429" w:rsidP="00330429">
                      <w:pPr>
                        <w:numPr>
                          <w:ilvl w:val="0"/>
                          <w:numId w:val="9"/>
                        </w:numPr>
                      </w:pPr>
                      <w:r w:rsidRPr="00DC3E07">
                        <w:t>Acted as analytics liaison during West Lab commissioning, consolidating test results, timelines, and resource models to produce an actionable startup plan.</w:t>
                      </w:r>
                    </w:p>
                    <w:p w14:paraId="46DE901A" w14:textId="77777777" w:rsidR="00330429" w:rsidRPr="00DC3E07" w:rsidRDefault="00330429" w:rsidP="00330429">
                      <w:pPr>
                        <w:numPr>
                          <w:ilvl w:val="0"/>
                          <w:numId w:val="9"/>
                        </w:numPr>
                      </w:pPr>
                      <w:r w:rsidRPr="00DC3E07">
                        <w:t>Developed contingency and risk models (timeline, budget, prerequisites) used to minimize commissioning delays and unplanned costs.</w:t>
                      </w:r>
                    </w:p>
                    <w:p w14:paraId="634B1BA5" w14:textId="77777777" w:rsidR="00330429" w:rsidRPr="00DC3E07" w:rsidRDefault="00330429" w:rsidP="00330429">
                      <w:pPr>
                        <w:numPr>
                          <w:ilvl w:val="0"/>
                          <w:numId w:val="9"/>
                        </w:numPr>
                      </w:pPr>
                      <w:r w:rsidRPr="00DC3E07">
                        <w:t>Coordinated cross-functional data flows between operations, maintenance, and QA to ensure traceability and reproducibility of commissioning records.</w:t>
                      </w:r>
                    </w:p>
                    <w:p w14:paraId="53707FDA" w14:textId="77777777" w:rsidR="00330429" w:rsidRPr="00DC3E07" w:rsidRDefault="00330429" w:rsidP="00330429">
                      <w:pPr>
                        <w:rPr>
                          <w:b/>
                          <w:bCs/>
                        </w:rPr>
                      </w:pPr>
                      <w:r w:rsidRPr="00DC3E07">
                        <w:rPr>
                          <w:b/>
                          <w:bCs/>
                        </w:rPr>
                        <w:t>Laboratory Manager — Delegation | Sasol North America | Nov 2017–Apr 2019</w:t>
                      </w:r>
                    </w:p>
                    <w:p w14:paraId="1DE5B227" w14:textId="77777777" w:rsidR="00330429" w:rsidRPr="00DC3E07" w:rsidRDefault="00330429" w:rsidP="00330429">
                      <w:pPr>
                        <w:numPr>
                          <w:ilvl w:val="0"/>
                          <w:numId w:val="10"/>
                        </w:numPr>
                      </w:pPr>
                      <w:r w:rsidRPr="00DC3E07">
                        <w:t>Performed structured data audits and compliance reviews to ensure regulatory alignment and data integrity across lab systems.</w:t>
                      </w:r>
                    </w:p>
                    <w:p w14:paraId="0FF0417C" w14:textId="77777777" w:rsidR="00330429" w:rsidRPr="00DC3E07" w:rsidRDefault="00330429" w:rsidP="00330429">
                      <w:pPr>
                        <w:numPr>
                          <w:ilvl w:val="0"/>
                          <w:numId w:val="10"/>
                        </w:numPr>
                      </w:pPr>
                      <w:r w:rsidRPr="00DC3E07">
                        <w:t>Standardized reporting templates and introduced metadata capture practices to improve reproducibility and downstream analysis readiness.</w:t>
                      </w:r>
                    </w:p>
                    <w:p w14:paraId="0F0CF82F" w14:textId="77777777" w:rsidR="00330429" w:rsidRPr="00DC3E07" w:rsidRDefault="00330429" w:rsidP="00330429">
                      <w:pPr>
                        <w:numPr>
                          <w:ilvl w:val="0"/>
                          <w:numId w:val="10"/>
                        </w:numPr>
                      </w:pPr>
                      <w:r w:rsidRPr="00DC3E07">
                        <w:t>Implemented KPIs and periodic reporting cadence to leadership, improving visibility into operational and quality trends.</w:t>
                      </w:r>
                    </w:p>
                    <w:p w14:paraId="469EE85A" w14:textId="77777777" w:rsidR="00DC3E07" w:rsidRPr="00B84052" w:rsidRDefault="00DC3E07" w:rsidP="00DC3E07"/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A17FB6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1" layoutInCell="1" allowOverlap="1" wp14:anchorId="3B80BB75" wp14:editId="0DD44B33">
                <wp:simplePos x="0" y="0"/>
                <wp:positionH relativeFrom="page">
                  <wp:posOffset>457200</wp:posOffset>
                </wp:positionH>
                <wp:positionV relativeFrom="page">
                  <wp:posOffset>2412365</wp:posOffset>
                </wp:positionV>
                <wp:extent cx="1786890" cy="0"/>
                <wp:effectExtent l="0" t="0" r="0" b="0"/>
                <wp:wrapNone/>
                <wp:docPr id="412489918" name="Straight Connector 41248991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689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79429A" id="Straight Connector 412489918" o:spid="_x0000_s1026" alt="&quot;&quot;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6pt,189.95pt" to="176.7pt,1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" strokecolor="#747070 [1614]" strokeweight="1pt">
                <v:stroke joinstyle="miter"/>
                <w10:wrap anchorx="page" anchory="page"/>
                <w10:anchorlock/>
              </v:line>
            </w:pict>
          </mc:Fallback>
        </mc:AlternateContent>
      </w:r>
      <w:r w:rsidR="00D307A3" w:rsidRPr="007818D2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1" layoutInCell="1" allowOverlap="1" wp14:anchorId="5D8EC286" wp14:editId="46928E54">
                <wp:simplePos x="0" y="0"/>
                <wp:positionH relativeFrom="page">
                  <wp:posOffset>118745</wp:posOffset>
                </wp:positionH>
                <wp:positionV relativeFrom="page">
                  <wp:posOffset>2667635</wp:posOffset>
                </wp:positionV>
                <wp:extent cx="2268855" cy="1296670"/>
                <wp:effectExtent l="0" t="0" r="0" b="0"/>
                <wp:wrapSquare wrapText="bothSides"/>
                <wp:docPr id="1798578392" name="Text Box 1798578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8855" cy="1296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AC873D" w14:textId="56B4E7F5" w:rsidR="00257450" w:rsidRPr="00257450" w:rsidRDefault="00257450" w:rsidP="00257450">
                            <w:pPr>
                              <w:pStyle w:val="Smallspace"/>
                              <w:rPr>
                                <w:b/>
                                <w:bCs/>
                                <w:caps/>
                                <w:color w:val="7F7F7F" w:themeColor="text1" w:themeTint="80"/>
                                <w:spacing w:val="20"/>
                                <w:kern w:val="48"/>
                                <w:position w:val="9"/>
                                <w:sz w:val="22"/>
                                <w:szCs w:val="22"/>
                              </w:rPr>
                            </w:pPr>
                            <w:r w:rsidRPr="00257450">
                              <w:rPr>
                                <w:b/>
                                <w:bCs/>
                                <w:caps/>
                                <w:color w:val="7F7F7F" w:themeColor="text1" w:themeTint="80"/>
                                <w:spacing w:val="20"/>
                                <w:kern w:val="48"/>
                                <w:position w:val="9"/>
                                <w:sz w:val="22"/>
                                <w:szCs w:val="22"/>
                              </w:rPr>
                              <w:t>Data Modeling &amp; ETL</w:t>
                            </w:r>
                            <w:r w:rsidR="00493AC4">
                              <w:rPr>
                                <w:b/>
                                <w:bCs/>
                                <w:caps/>
                                <w:color w:val="7F7F7F" w:themeColor="text1" w:themeTint="80"/>
                                <w:spacing w:val="20"/>
                                <w:kern w:val="48"/>
                                <w:position w:val="9"/>
                                <w:sz w:val="22"/>
                                <w:szCs w:val="22"/>
                              </w:rPr>
                              <w:t xml:space="preserve"> Infrastructure</w:t>
                            </w:r>
                            <w:r w:rsidRPr="00257450">
                              <w:rPr>
                                <w:b/>
                                <w:bCs/>
                                <w:caps/>
                                <w:color w:val="7F7F7F" w:themeColor="text1" w:themeTint="80"/>
                                <w:spacing w:val="20"/>
                                <w:kern w:val="48"/>
                                <w:position w:val="9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15548D3" w14:textId="77777777" w:rsidR="00D307A3" w:rsidRPr="00B84052" w:rsidRDefault="00D307A3" w:rsidP="00D307A3">
                            <w:pPr>
                              <w:pStyle w:val="Smallspace"/>
                            </w:pPr>
                          </w:p>
                          <w:p w14:paraId="0FD777E2" w14:textId="5CE4C7EF" w:rsidR="00D307A3" w:rsidRDefault="00493AC4" w:rsidP="00D307A3">
                            <w:pPr>
                              <w:pStyle w:val="Normalright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AWS Cloud Technologies</w:t>
                            </w:r>
                          </w:p>
                          <w:p w14:paraId="04016C63" w14:textId="7F43179F" w:rsidR="00493AC4" w:rsidRDefault="00493AC4" w:rsidP="00D307A3">
                            <w:pPr>
                              <w:pStyle w:val="Normalright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GitHub</w:t>
                            </w:r>
                          </w:p>
                          <w:p w14:paraId="0A16DC4B" w14:textId="2DB63F10" w:rsidR="00493AC4" w:rsidRDefault="00493AC4" w:rsidP="00D307A3">
                            <w:pPr>
                              <w:pStyle w:val="Normalright"/>
                              <w:numPr>
                                <w:ilvl w:val="0"/>
                                <w:numId w:val="15"/>
                              </w:numPr>
                            </w:pPr>
                            <w:proofErr w:type="spellStart"/>
                            <w:r>
                              <w:t>Jupyter</w:t>
                            </w:r>
                            <w:proofErr w:type="spellEnd"/>
                            <w:r>
                              <w:t xml:space="preserve"> Notebooks</w:t>
                            </w:r>
                          </w:p>
                          <w:p w14:paraId="6E467E6A" w14:textId="77777777" w:rsidR="00D307A3" w:rsidRPr="00B84052" w:rsidRDefault="00D307A3" w:rsidP="00D307A3">
                            <w:pPr>
                              <w:pStyle w:val="Normal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EC286" id="Text Box 1798578392" o:spid="_x0000_s1034" type="#_x0000_t202" style="position:absolute;left:0;text-align:left;margin-left:9.35pt;margin-top:210.05pt;width:178.65pt;height:102.1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" filled="f" stroked="f">
                <v:textbox>
                  <w:txbxContent>
                    <w:p w14:paraId="1EAC873D" w14:textId="56B4E7F5" w:rsidR="00257450" w:rsidRPr="00257450" w:rsidRDefault="00257450" w:rsidP="00257450">
                      <w:pPr>
                        <w:pStyle w:val="Smallspace"/>
                        <w:rPr>
                          <w:b/>
                          <w:bCs/>
                          <w:caps/>
                          <w:color w:val="7F7F7F" w:themeColor="text1" w:themeTint="80"/>
                          <w:spacing w:val="20"/>
                          <w:kern w:val="48"/>
                          <w:position w:val="9"/>
                          <w:sz w:val="22"/>
                          <w:szCs w:val="22"/>
                        </w:rPr>
                      </w:pPr>
                      <w:r w:rsidRPr="00257450">
                        <w:rPr>
                          <w:b/>
                          <w:bCs/>
                          <w:caps/>
                          <w:color w:val="7F7F7F" w:themeColor="text1" w:themeTint="80"/>
                          <w:spacing w:val="20"/>
                          <w:kern w:val="48"/>
                          <w:position w:val="9"/>
                          <w:sz w:val="22"/>
                          <w:szCs w:val="22"/>
                        </w:rPr>
                        <w:t>Data Modeling &amp; ETL</w:t>
                      </w:r>
                      <w:r w:rsidR="00493AC4">
                        <w:rPr>
                          <w:b/>
                          <w:bCs/>
                          <w:caps/>
                          <w:color w:val="7F7F7F" w:themeColor="text1" w:themeTint="80"/>
                          <w:spacing w:val="20"/>
                          <w:kern w:val="48"/>
                          <w:position w:val="9"/>
                          <w:sz w:val="22"/>
                          <w:szCs w:val="22"/>
                        </w:rPr>
                        <w:t xml:space="preserve"> Infrastructure</w:t>
                      </w:r>
                      <w:r w:rsidRPr="00257450">
                        <w:rPr>
                          <w:b/>
                          <w:bCs/>
                          <w:caps/>
                          <w:color w:val="7F7F7F" w:themeColor="text1" w:themeTint="80"/>
                          <w:spacing w:val="20"/>
                          <w:kern w:val="48"/>
                          <w:position w:val="9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15548D3" w14:textId="77777777" w:rsidR="00D307A3" w:rsidRPr="00B84052" w:rsidRDefault="00D307A3" w:rsidP="00D307A3">
                      <w:pPr>
                        <w:pStyle w:val="Smallspace"/>
                      </w:pPr>
                    </w:p>
                    <w:p w14:paraId="0FD777E2" w14:textId="5CE4C7EF" w:rsidR="00D307A3" w:rsidRDefault="00493AC4" w:rsidP="00D307A3">
                      <w:pPr>
                        <w:pStyle w:val="Normalright"/>
                        <w:numPr>
                          <w:ilvl w:val="0"/>
                          <w:numId w:val="15"/>
                        </w:numPr>
                      </w:pPr>
                      <w:r>
                        <w:t>AWS Cloud Technologies</w:t>
                      </w:r>
                    </w:p>
                    <w:p w14:paraId="04016C63" w14:textId="7F43179F" w:rsidR="00493AC4" w:rsidRDefault="00493AC4" w:rsidP="00D307A3">
                      <w:pPr>
                        <w:pStyle w:val="Normalright"/>
                        <w:numPr>
                          <w:ilvl w:val="0"/>
                          <w:numId w:val="15"/>
                        </w:numPr>
                      </w:pPr>
                      <w:r>
                        <w:t>GitHub</w:t>
                      </w:r>
                    </w:p>
                    <w:p w14:paraId="0A16DC4B" w14:textId="2DB63F10" w:rsidR="00493AC4" w:rsidRDefault="00493AC4" w:rsidP="00D307A3">
                      <w:pPr>
                        <w:pStyle w:val="Normalright"/>
                        <w:numPr>
                          <w:ilvl w:val="0"/>
                          <w:numId w:val="15"/>
                        </w:numPr>
                      </w:pPr>
                      <w:proofErr w:type="spellStart"/>
                      <w:r>
                        <w:t>Jupyter</w:t>
                      </w:r>
                      <w:proofErr w:type="spellEnd"/>
                      <w:r>
                        <w:t xml:space="preserve"> Notebooks</w:t>
                      </w:r>
                    </w:p>
                    <w:p w14:paraId="6E467E6A" w14:textId="77777777" w:rsidR="00D307A3" w:rsidRPr="00B84052" w:rsidRDefault="00D307A3" w:rsidP="00D307A3">
                      <w:pPr>
                        <w:pStyle w:val="Normalright"/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D307A3" w:rsidRPr="007818D2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1" layoutInCell="1" allowOverlap="1" wp14:anchorId="77B87B0E" wp14:editId="4319F596">
                <wp:simplePos x="0" y="0"/>
                <wp:positionH relativeFrom="page">
                  <wp:posOffset>91440</wp:posOffset>
                </wp:positionH>
                <wp:positionV relativeFrom="page">
                  <wp:posOffset>664845</wp:posOffset>
                </wp:positionV>
                <wp:extent cx="2268855" cy="1479550"/>
                <wp:effectExtent l="0" t="0" r="0" b="6350"/>
                <wp:wrapSquare wrapText="bothSides"/>
                <wp:docPr id="1693344569" name="Text Box 1693344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8855" cy="147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CDC086" w14:textId="77777777" w:rsidR="00FD1EBC" w:rsidRPr="00FD1EBC" w:rsidRDefault="00257450" w:rsidP="00FD1EBC">
                            <w:pPr>
                              <w:pStyle w:val="Smallspace"/>
                              <w:rPr>
                                <w:b/>
                                <w:bCs/>
                                <w:caps/>
                                <w:color w:val="7F7F7F" w:themeColor="text1" w:themeTint="80"/>
                                <w:spacing w:val="20"/>
                                <w:kern w:val="48"/>
                                <w:position w:val="9"/>
                                <w:szCs w:val="22"/>
                              </w:rPr>
                            </w:pPr>
                            <w:r w:rsidRPr="00257450">
                              <w:rPr>
                                <w:b/>
                                <w:bCs/>
                                <w:caps/>
                                <w:color w:val="7F7F7F" w:themeColor="text1" w:themeTint="80"/>
                                <w:spacing w:val="20"/>
                                <w:kern w:val="48"/>
                                <w:position w:val="9"/>
                                <w:sz w:val="22"/>
                                <w:szCs w:val="22"/>
                              </w:rPr>
                              <w:t>Predictive Modeling</w:t>
                            </w:r>
                            <w:r w:rsidR="00FD1EBC" w:rsidRPr="00FD1EBC">
                              <w:rPr>
                                <w:b/>
                                <w:bCs/>
                                <w:caps/>
                                <w:color w:val="7F7F7F" w:themeColor="text1" w:themeTint="80"/>
                                <w:spacing w:val="20"/>
                                <w:kern w:val="48"/>
                                <w:position w:val="9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D1EBC" w:rsidRPr="00FD1EBC">
                              <w:rPr>
                                <w:b/>
                                <w:bCs/>
                                <w:caps/>
                                <w:color w:val="7F7F7F" w:themeColor="text1" w:themeTint="80"/>
                                <w:spacing w:val="20"/>
                                <w:kern w:val="48"/>
                                <w:position w:val="9"/>
                                <w:sz w:val="22"/>
                                <w:szCs w:val="22"/>
                              </w:rPr>
                              <w:t>&amp; ETL Engineering</w:t>
                            </w:r>
                          </w:p>
                          <w:p w14:paraId="04957BB7" w14:textId="77777777" w:rsidR="00D307A3" w:rsidRPr="00B84052" w:rsidRDefault="00D307A3" w:rsidP="00D307A3">
                            <w:pPr>
                              <w:pStyle w:val="Smallspace"/>
                            </w:pPr>
                          </w:p>
                          <w:p w14:paraId="314A08E9" w14:textId="48C5CB93" w:rsidR="00257450" w:rsidRDefault="00257450" w:rsidP="00257450">
                            <w:pPr>
                              <w:pStyle w:val="Normalright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Scikit-learn, XGB</w:t>
                            </w:r>
                            <w:r w:rsidR="00FD1EBC">
                              <w:t>OOST</w:t>
                            </w:r>
                          </w:p>
                          <w:p w14:paraId="42E8960C" w14:textId="77777777" w:rsidR="00257450" w:rsidRDefault="00257450" w:rsidP="00257450">
                            <w:pPr>
                              <w:pStyle w:val="Normalright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SHAP &amp; LIME</w:t>
                            </w:r>
                          </w:p>
                          <w:p w14:paraId="6F8327A4" w14:textId="24ADE9E0" w:rsidR="00D307A3" w:rsidRDefault="00D307A3" w:rsidP="00257450">
                            <w:pPr>
                              <w:pStyle w:val="Normalright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S</w:t>
                            </w:r>
                            <w:r w:rsidR="00FD1EBC">
                              <w:t xml:space="preserve">urvival Analysis </w:t>
                            </w:r>
                          </w:p>
                          <w:p w14:paraId="471B768B" w14:textId="747311CD" w:rsidR="00257450" w:rsidRDefault="00257450" w:rsidP="00257450">
                            <w:pPr>
                              <w:pStyle w:val="Normalright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Privacy Safeguards</w:t>
                            </w:r>
                          </w:p>
                          <w:p w14:paraId="1594AAA1" w14:textId="77777777" w:rsidR="00D307A3" w:rsidRPr="00B84052" w:rsidRDefault="00D307A3" w:rsidP="00D307A3">
                            <w:pPr>
                              <w:pStyle w:val="Normal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87B0E" id="Text Box 1693344569" o:spid="_x0000_s1035" type="#_x0000_t202" style="position:absolute;left:0;text-align:left;margin-left:7.2pt;margin-top:52.35pt;width:178.65pt;height:116.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" filled="f" stroked="f">
                <v:textbox>
                  <w:txbxContent>
                    <w:p w14:paraId="35CDC086" w14:textId="77777777" w:rsidR="00FD1EBC" w:rsidRPr="00FD1EBC" w:rsidRDefault="00257450" w:rsidP="00FD1EBC">
                      <w:pPr>
                        <w:pStyle w:val="Smallspace"/>
                        <w:rPr>
                          <w:b/>
                          <w:bCs/>
                          <w:caps/>
                          <w:color w:val="7F7F7F" w:themeColor="text1" w:themeTint="80"/>
                          <w:spacing w:val="20"/>
                          <w:kern w:val="48"/>
                          <w:position w:val="9"/>
                          <w:szCs w:val="22"/>
                        </w:rPr>
                      </w:pPr>
                      <w:r w:rsidRPr="00257450">
                        <w:rPr>
                          <w:b/>
                          <w:bCs/>
                          <w:caps/>
                          <w:color w:val="7F7F7F" w:themeColor="text1" w:themeTint="80"/>
                          <w:spacing w:val="20"/>
                          <w:kern w:val="48"/>
                          <w:position w:val="9"/>
                          <w:sz w:val="22"/>
                          <w:szCs w:val="22"/>
                        </w:rPr>
                        <w:t>Predictive Modeling</w:t>
                      </w:r>
                      <w:r w:rsidR="00FD1EBC" w:rsidRPr="00FD1EBC">
                        <w:rPr>
                          <w:b/>
                          <w:bCs/>
                          <w:caps/>
                          <w:color w:val="7F7F7F" w:themeColor="text1" w:themeTint="80"/>
                          <w:spacing w:val="20"/>
                          <w:kern w:val="48"/>
                          <w:position w:val="9"/>
                          <w:sz w:val="22"/>
                          <w:szCs w:val="22"/>
                        </w:rPr>
                        <w:t xml:space="preserve"> </w:t>
                      </w:r>
                      <w:r w:rsidR="00FD1EBC" w:rsidRPr="00FD1EBC">
                        <w:rPr>
                          <w:b/>
                          <w:bCs/>
                          <w:caps/>
                          <w:color w:val="7F7F7F" w:themeColor="text1" w:themeTint="80"/>
                          <w:spacing w:val="20"/>
                          <w:kern w:val="48"/>
                          <w:position w:val="9"/>
                          <w:sz w:val="22"/>
                          <w:szCs w:val="22"/>
                        </w:rPr>
                        <w:t>&amp; ETL Engineering</w:t>
                      </w:r>
                    </w:p>
                    <w:p w14:paraId="04957BB7" w14:textId="77777777" w:rsidR="00D307A3" w:rsidRPr="00B84052" w:rsidRDefault="00D307A3" w:rsidP="00D307A3">
                      <w:pPr>
                        <w:pStyle w:val="Smallspace"/>
                      </w:pPr>
                    </w:p>
                    <w:p w14:paraId="314A08E9" w14:textId="48C5CB93" w:rsidR="00257450" w:rsidRDefault="00257450" w:rsidP="00257450">
                      <w:pPr>
                        <w:pStyle w:val="Normalright"/>
                        <w:numPr>
                          <w:ilvl w:val="0"/>
                          <w:numId w:val="15"/>
                        </w:numPr>
                      </w:pPr>
                      <w:r>
                        <w:t>Scikit-learn, XGB</w:t>
                      </w:r>
                      <w:r w:rsidR="00FD1EBC">
                        <w:t>OOST</w:t>
                      </w:r>
                    </w:p>
                    <w:p w14:paraId="42E8960C" w14:textId="77777777" w:rsidR="00257450" w:rsidRDefault="00257450" w:rsidP="00257450">
                      <w:pPr>
                        <w:pStyle w:val="Normalright"/>
                        <w:numPr>
                          <w:ilvl w:val="0"/>
                          <w:numId w:val="15"/>
                        </w:numPr>
                      </w:pPr>
                      <w:r>
                        <w:t>SHAP &amp; LIME</w:t>
                      </w:r>
                    </w:p>
                    <w:p w14:paraId="6F8327A4" w14:textId="24ADE9E0" w:rsidR="00D307A3" w:rsidRDefault="00D307A3" w:rsidP="00257450">
                      <w:pPr>
                        <w:pStyle w:val="Normalright"/>
                        <w:numPr>
                          <w:ilvl w:val="0"/>
                          <w:numId w:val="15"/>
                        </w:numPr>
                      </w:pPr>
                      <w:r>
                        <w:t>S</w:t>
                      </w:r>
                      <w:r w:rsidR="00FD1EBC">
                        <w:t xml:space="preserve">urvival Analysis </w:t>
                      </w:r>
                    </w:p>
                    <w:p w14:paraId="471B768B" w14:textId="747311CD" w:rsidR="00257450" w:rsidRDefault="00257450" w:rsidP="00257450">
                      <w:pPr>
                        <w:pStyle w:val="Normalright"/>
                        <w:numPr>
                          <w:ilvl w:val="0"/>
                          <w:numId w:val="15"/>
                        </w:numPr>
                      </w:pPr>
                      <w:r>
                        <w:t>Privacy Safeguards</w:t>
                      </w:r>
                    </w:p>
                    <w:p w14:paraId="1594AAA1" w14:textId="77777777" w:rsidR="00D307A3" w:rsidRPr="00B84052" w:rsidRDefault="00D307A3" w:rsidP="00D307A3">
                      <w:pPr>
                        <w:pStyle w:val="Normalright"/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493AC4" w:rsidRPr="007818D2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1" layoutInCell="1" allowOverlap="1" wp14:anchorId="0F82D43B" wp14:editId="0F00003D">
                <wp:simplePos x="0" y="0"/>
                <wp:positionH relativeFrom="page">
                  <wp:posOffset>124460</wp:posOffset>
                </wp:positionH>
                <wp:positionV relativeFrom="page">
                  <wp:posOffset>4205605</wp:posOffset>
                </wp:positionV>
                <wp:extent cx="2268855" cy="1496060"/>
                <wp:effectExtent l="0" t="0" r="0" b="0"/>
                <wp:wrapSquare wrapText="bothSides"/>
                <wp:docPr id="173313676" name="Text Box 173313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8855" cy="1496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11AC1" w14:textId="77777777" w:rsidR="00493AC4" w:rsidRPr="00493AC4" w:rsidRDefault="00493AC4" w:rsidP="00493AC4">
                            <w:pPr>
                              <w:pStyle w:val="Smallspace"/>
                              <w:rPr>
                                <w:b/>
                                <w:bCs/>
                                <w:caps/>
                                <w:color w:val="7F7F7F" w:themeColor="text1" w:themeTint="80"/>
                                <w:spacing w:val="20"/>
                                <w:kern w:val="48"/>
                                <w:position w:val="9"/>
                                <w:sz w:val="22"/>
                                <w:szCs w:val="22"/>
                              </w:rPr>
                            </w:pPr>
                            <w:r w:rsidRPr="00493AC4">
                              <w:rPr>
                                <w:b/>
                                <w:bCs/>
                                <w:caps/>
                                <w:color w:val="7F7F7F" w:themeColor="text1" w:themeTint="80"/>
                                <w:spacing w:val="20"/>
                                <w:kern w:val="48"/>
                                <w:position w:val="9"/>
                                <w:sz w:val="22"/>
                                <w:szCs w:val="22"/>
                              </w:rPr>
                              <w:t>Cloud Technologies &amp; Infrastructure</w:t>
                            </w:r>
                          </w:p>
                          <w:p w14:paraId="7646D628" w14:textId="77777777" w:rsidR="00493AC4" w:rsidRPr="00B84052" w:rsidRDefault="00493AC4" w:rsidP="00493AC4">
                            <w:pPr>
                              <w:pStyle w:val="Smallspace"/>
                            </w:pPr>
                          </w:p>
                          <w:p w14:paraId="1692A210" w14:textId="77777777" w:rsidR="00493AC4" w:rsidRDefault="00493AC4" w:rsidP="00493AC4">
                            <w:pPr>
                              <w:pStyle w:val="Normalright"/>
                              <w:numPr>
                                <w:ilvl w:val="0"/>
                                <w:numId w:val="15"/>
                              </w:numPr>
                            </w:pPr>
                            <w:r w:rsidRPr="000F036B">
                              <w:t>P</w:t>
                            </w:r>
                            <w:r>
                              <w:t>ower Query (M)</w:t>
                            </w:r>
                          </w:p>
                          <w:p w14:paraId="125FF816" w14:textId="77777777" w:rsidR="00493AC4" w:rsidRDefault="00493AC4" w:rsidP="00493AC4">
                            <w:pPr>
                              <w:pStyle w:val="Normalright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DAX</w:t>
                            </w:r>
                          </w:p>
                          <w:p w14:paraId="06BD2748" w14:textId="77777777" w:rsidR="00493AC4" w:rsidRDefault="00493AC4" w:rsidP="00493AC4">
                            <w:pPr>
                              <w:pStyle w:val="Normalright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Star Schema Design</w:t>
                            </w:r>
                          </w:p>
                          <w:p w14:paraId="2198ACFB" w14:textId="77777777" w:rsidR="00493AC4" w:rsidRPr="000F036B" w:rsidRDefault="00493AC4" w:rsidP="00493AC4">
                            <w:pPr>
                              <w:pStyle w:val="Normalright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ETL Processes</w:t>
                            </w:r>
                          </w:p>
                          <w:p w14:paraId="7930D905" w14:textId="77777777" w:rsidR="00493AC4" w:rsidRPr="00B84052" w:rsidRDefault="00493AC4" w:rsidP="00493AC4">
                            <w:pPr>
                              <w:pStyle w:val="Normal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2D43B" id="Text Box 173313676" o:spid="_x0000_s1036" type="#_x0000_t202" style="position:absolute;left:0;text-align:left;margin-left:9.8pt;margin-top:331.15pt;width:178.65pt;height:117.8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" filled="f" stroked="f">
                <v:textbox>
                  <w:txbxContent>
                    <w:p w14:paraId="11211AC1" w14:textId="77777777" w:rsidR="00493AC4" w:rsidRPr="00493AC4" w:rsidRDefault="00493AC4" w:rsidP="00493AC4">
                      <w:pPr>
                        <w:pStyle w:val="Smallspace"/>
                        <w:rPr>
                          <w:b/>
                          <w:bCs/>
                          <w:caps/>
                          <w:color w:val="7F7F7F" w:themeColor="text1" w:themeTint="80"/>
                          <w:spacing w:val="20"/>
                          <w:kern w:val="48"/>
                          <w:position w:val="9"/>
                          <w:sz w:val="22"/>
                          <w:szCs w:val="22"/>
                        </w:rPr>
                      </w:pPr>
                      <w:r w:rsidRPr="00493AC4">
                        <w:rPr>
                          <w:b/>
                          <w:bCs/>
                          <w:caps/>
                          <w:color w:val="7F7F7F" w:themeColor="text1" w:themeTint="80"/>
                          <w:spacing w:val="20"/>
                          <w:kern w:val="48"/>
                          <w:position w:val="9"/>
                          <w:sz w:val="22"/>
                          <w:szCs w:val="22"/>
                        </w:rPr>
                        <w:t>Cloud Technologies &amp; Infrastructure</w:t>
                      </w:r>
                    </w:p>
                    <w:p w14:paraId="7646D628" w14:textId="77777777" w:rsidR="00493AC4" w:rsidRPr="00B84052" w:rsidRDefault="00493AC4" w:rsidP="00493AC4">
                      <w:pPr>
                        <w:pStyle w:val="Smallspace"/>
                      </w:pPr>
                    </w:p>
                    <w:p w14:paraId="1692A210" w14:textId="77777777" w:rsidR="00493AC4" w:rsidRDefault="00493AC4" w:rsidP="00493AC4">
                      <w:pPr>
                        <w:pStyle w:val="Normalright"/>
                        <w:numPr>
                          <w:ilvl w:val="0"/>
                          <w:numId w:val="15"/>
                        </w:numPr>
                      </w:pPr>
                      <w:r w:rsidRPr="000F036B">
                        <w:t>P</w:t>
                      </w:r>
                      <w:r>
                        <w:t>ower Query (M)</w:t>
                      </w:r>
                    </w:p>
                    <w:p w14:paraId="125FF816" w14:textId="77777777" w:rsidR="00493AC4" w:rsidRDefault="00493AC4" w:rsidP="00493AC4">
                      <w:pPr>
                        <w:pStyle w:val="Normalright"/>
                        <w:numPr>
                          <w:ilvl w:val="0"/>
                          <w:numId w:val="15"/>
                        </w:numPr>
                      </w:pPr>
                      <w:r>
                        <w:t>DAX</w:t>
                      </w:r>
                    </w:p>
                    <w:p w14:paraId="06BD2748" w14:textId="77777777" w:rsidR="00493AC4" w:rsidRDefault="00493AC4" w:rsidP="00493AC4">
                      <w:pPr>
                        <w:pStyle w:val="Normalright"/>
                        <w:numPr>
                          <w:ilvl w:val="0"/>
                          <w:numId w:val="15"/>
                        </w:numPr>
                      </w:pPr>
                      <w:r>
                        <w:t>Star Schema Design</w:t>
                      </w:r>
                    </w:p>
                    <w:p w14:paraId="2198ACFB" w14:textId="77777777" w:rsidR="00493AC4" w:rsidRPr="000F036B" w:rsidRDefault="00493AC4" w:rsidP="00493AC4">
                      <w:pPr>
                        <w:pStyle w:val="Normalright"/>
                        <w:numPr>
                          <w:ilvl w:val="0"/>
                          <w:numId w:val="15"/>
                        </w:numPr>
                      </w:pPr>
                      <w:r>
                        <w:t>ETL Processes</w:t>
                      </w:r>
                    </w:p>
                    <w:p w14:paraId="7930D905" w14:textId="77777777" w:rsidR="00493AC4" w:rsidRPr="00B84052" w:rsidRDefault="00493AC4" w:rsidP="00493AC4">
                      <w:pPr>
                        <w:pStyle w:val="Normalright"/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46DA561A" w14:textId="77777777" w:rsidR="00DC3E07" w:rsidRDefault="00DC3E07" w:rsidP="00DC3E07"/>
    <w:p w14:paraId="7FD9A08B" w14:textId="77777777" w:rsidR="000E3E16" w:rsidRDefault="000E3E16" w:rsidP="00DC3E07"/>
    <w:p w14:paraId="6A6247CE" w14:textId="69BCBB22" w:rsidR="000E3E16" w:rsidRDefault="00110953" w:rsidP="00DC3E07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1" layoutInCell="1" allowOverlap="1" wp14:anchorId="15F266F1" wp14:editId="19C5A449">
                <wp:simplePos x="0" y="0"/>
                <wp:positionH relativeFrom="page">
                  <wp:posOffset>457200</wp:posOffset>
                </wp:positionH>
                <wp:positionV relativeFrom="page">
                  <wp:posOffset>5747385</wp:posOffset>
                </wp:positionV>
                <wp:extent cx="1786890" cy="0"/>
                <wp:effectExtent l="0" t="0" r="0" b="0"/>
                <wp:wrapNone/>
                <wp:docPr id="1399606267" name="Straight Connector 139960626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689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C435EF" id="Straight Connector 1399606267" o:spid="_x0000_s1026" alt="&quot;&quot;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6pt,452.55pt" to="176.7pt,4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" strokecolor="#747070 [1614]" strokeweight="1pt">
                <v:stroke joinstyle="miter"/>
                <w10:wrap anchorx="page" anchory="page"/>
                <w10:anchorlock/>
              </v:line>
            </w:pict>
          </mc:Fallback>
        </mc:AlternateContent>
      </w:r>
      <w:r w:rsidR="00A17FB6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1" layoutInCell="1" allowOverlap="1" wp14:anchorId="7E9E69B2" wp14:editId="017C0D76">
                <wp:simplePos x="0" y="0"/>
                <wp:positionH relativeFrom="page">
                  <wp:posOffset>457200</wp:posOffset>
                </wp:positionH>
                <wp:positionV relativeFrom="page">
                  <wp:posOffset>4010025</wp:posOffset>
                </wp:positionV>
                <wp:extent cx="1786890" cy="0"/>
                <wp:effectExtent l="0" t="0" r="0" b="0"/>
                <wp:wrapNone/>
                <wp:docPr id="1714246654" name="Straight Connector 171424665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689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EEF03F" id="Straight Connector 1714246654" o:spid="_x0000_s1026" alt="&quot;&quot;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6pt,315.75pt" to="176.7pt,3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" strokecolor="#747070 [1614]" strokeweight="1pt">
                <v:stroke joinstyle="miter"/>
                <w10:wrap anchorx="page" anchory="page"/>
                <w10:anchorlock/>
              </v:line>
            </w:pict>
          </mc:Fallback>
        </mc:AlternateContent>
      </w:r>
      <w:r w:rsidR="0047721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1" layoutInCell="1" allowOverlap="1" wp14:anchorId="2BB67FF8" wp14:editId="53DE1235">
                <wp:simplePos x="0" y="0"/>
                <wp:positionH relativeFrom="page">
                  <wp:posOffset>2493645</wp:posOffset>
                </wp:positionH>
                <wp:positionV relativeFrom="page">
                  <wp:posOffset>656590</wp:posOffset>
                </wp:positionV>
                <wp:extent cx="0" cy="9351645"/>
                <wp:effectExtent l="0" t="0" r="38100" b="20955"/>
                <wp:wrapNone/>
                <wp:docPr id="1137170308" name="Straight Connector 113717030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5164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4778FB" id="Straight Connector 1137170308" o:spid="_x0000_s1026" alt="&quot;&quot;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96.35pt,51.7pt" to="196.35pt,7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" strokecolor="#747070 [1614]" strokeweight="1pt">
                <v:stroke joinstyle="miter"/>
                <w10:wrap anchorx="page" anchory="page"/>
                <w10:anchorlock/>
              </v:line>
            </w:pict>
          </mc:Fallback>
        </mc:AlternateContent>
      </w:r>
      <w:r w:rsidR="000E3E16" w:rsidRPr="007818D2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1" layoutInCell="1" allowOverlap="1" wp14:anchorId="4BA816D0" wp14:editId="5C116066">
                <wp:simplePos x="0" y="0"/>
                <wp:positionH relativeFrom="page">
                  <wp:posOffset>91440</wp:posOffset>
                </wp:positionH>
                <wp:positionV relativeFrom="page">
                  <wp:posOffset>6034405</wp:posOffset>
                </wp:positionV>
                <wp:extent cx="2296160" cy="2459990"/>
                <wp:effectExtent l="0" t="0" r="0" b="3810"/>
                <wp:wrapSquare wrapText="bothSides"/>
                <wp:docPr id="37687884" name="Text Box 376878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6160" cy="2459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3B20F" w14:textId="520DB11D" w:rsidR="000E3E16" w:rsidRDefault="000E3E16" w:rsidP="00D307A3">
                            <w:pPr>
                              <w:pStyle w:val="Heading1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D307A3">
                              <w:rPr>
                                <w:sz w:val="22"/>
                                <w:szCs w:val="22"/>
                              </w:rPr>
                              <w:t>Data Science</w:t>
                            </w:r>
                            <w:r w:rsidR="00D307A3" w:rsidRPr="00D307A3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07A3">
                              <w:rPr>
                                <w:sz w:val="22"/>
                                <w:szCs w:val="22"/>
                              </w:rPr>
                              <w:t>Projects</w:t>
                            </w:r>
                          </w:p>
                          <w:p w14:paraId="3D785338" w14:textId="77777777" w:rsidR="00110953" w:rsidRDefault="00110953" w:rsidP="00110953"/>
                          <w:p w14:paraId="085B4B1E" w14:textId="516DA0E4" w:rsidR="00110953" w:rsidRDefault="00110953" w:rsidP="00110953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 w:rsidRPr="00110953">
                              <w:t>Breast Cancer Survival</w:t>
                            </w:r>
                          </w:p>
                          <w:p w14:paraId="70918DFC" w14:textId="335F62D3" w:rsidR="006E69B1" w:rsidRPr="00CC04EE" w:rsidRDefault="006E69B1" w:rsidP="00110953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 w:rsidRPr="00110953">
                              <w:t>FSGS Kidney Disease </w:t>
                            </w:r>
                          </w:p>
                          <w:p w14:paraId="2F7112BC" w14:textId="751B08A4" w:rsidR="006E69B1" w:rsidRPr="00CC04EE" w:rsidRDefault="006E69B1" w:rsidP="00110953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 w:rsidRPr="00110953">
                              <w:t>Bipolar Disorder </w:t>
                            </w:r>
                          </w:p>
                          <w:p w14:paraId="67941E21" w14:textId="3F86727D" w:rsidR="006E69B1" w:rsidRPr="00CC04EE" w:rsidRDefault="006E69B1" w:rsidP="00110953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 w:rsidRPr="00110953">
                              <w:t>Schizophrenia</w:t>
                            </w:r>
                          </w:p>
                          <w:p w14:paraId="25D4E925" w14:textId="2657AD46" w:rsidR="006E69B1" w:rsidRPr="00C15653" w:rsidRDefault="00CC04EE" w:rsidP="00110953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 w:rsidRPr="00110953">
                              <w:t>Colon Cancer </w:t>
                            </w:r>
                          </w:p>
                          <w:p w14:paraId="0666FC7B" w14:textId="755702BD" w:rsidR="00CC04EE" w:rsidRPr="00110953" w:rsidRDefault="00E872A8" w:rsidP="00110953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S</w:t>
                            </w:r>
                            <w:r w:rsidRPr="00E872A8">
                              <w:t>pectrum (</w:t>
                            </w:r>
                            <w:r>
                              <w:t>A</w:t>
                            </w:r>
                            <w:r w:rsidRPr="00E872A8">
                              <w:t>utism)</w:t>
                            </w:r>
                          </w:p>
                          <w:p w14:paraId="1DA5DA6C" w14:textId="77777777" w:rsidR="00110953" w:rsidRPr="00110953" w:rsidRDefault="00110953" w:rsidP="00110953"/>
                          <w:p w14:paraId="6F12D2B9" w14:textId="77777777" w:rsidR="000E3E16" w:rsidRPr="00B84052" w:rsidRDefault="000E3E16" w:rsidP="000E3E16">
                            <w:pPr>
                              <w:pStyle w:val="Smallspace"/>
                            </w:pPr>
                          </w:p>
                          <w:p w14:paraId="402AE4FD" w14:textId="77777777" w:rsidR="000E3E16" w:rsidRPr="00B84052" w:rsidRDefault="000E3E16" w:rsidP="000E3E16">
                            <w:pPr>
                              <w:pStyle w:val="Normalright"/>
                            </w:pPr>
                          </w:p>
                          <w:p w14:paraId="489F9966" w14:textId="77777777" w:rsidR="000E3E16" w:rsidRPr="00B84052" w:rsidRDefault="000E3E16" w:rsidP="000E3E16">
                            <w:pPr>
                              <w:pStyle w:val="Normal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816D0" id="Text Box 37687884" o:spid="_x0000_s1037" type="#_x0000_t202" style="position:absolute;left:0;text-align:left;margin-left:7.2pt;margin-top:475.15pt;width:180.8pt;height:193.7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" filled="f" stroked="f">
                <v:textbox>
                  <w:txbxContent>
                    <w:p w14:paraId="7B43B20F" w14:textId="520DB11D" w:rsidR="000E3E16" w:rsidRDefault="000E3E16" w:rsidP="00D307A3">
                      <w:pPr>
                        <w:pStyle w:val="Heading1"/>
                        <w:jc w:val="center"/>
                        <w:rPr>
                          <w:sz w:val="22"/>
                          <w:szCs w:val="22"/>
                        </w:rPr>
                      </w:pPr>
                      <w:r w:rsidRPr="00D307A3">
                        <w:rPr>
                          <w:sz w:val="22"/>
                          <w:szCs w:val="22"/>
                        </w:rPr>
                        <w:t>Data Science</w:t>
                      </w:r>
                      <w:r w:rsidR="00D307A3" w:rsidRPr="00D307A3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D307A3">
                        <w:rPr>
                          <w:sz w:val="22"/>
                          <w:szCs w:val="22"/>
                        </w:rPr>
                        <w:t>Projects</w:t>
                      </w:r>
                    </w:p>
                    <w:p w14:paraId="3D785338" w14:textId="77777777" w:rsidR="00110953" w:rsidRDefault="00110953" w:rsidP="00110953"/>
                    <w:p w14:paraId="085B4B1E" w14:textId="516DA0E4" w:rsidR="00110953" w:rsidRDefault="00110953" w:rsidP="00110953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 w:rsidRPr="00110953">
                        <w:t>Breast Cancer Survival</w:t>
                      </w:r>
                    </w:p>
                    <w:p w14:paraId="70918DFC" w14:textId="335F62D3" w:rsidR="006E69B1" w:rsidRPr="00CC04EE" w:rsidRDefault="006E69B1" w:rsidP="00110953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 w:rsidRPr="00110953">
                        <w:t>FSGS Kidney Disease </w:t>
                      </w:r>
                    </w:p>
                    <w:p w14:paraId="2F7112BC" w14:textId="751B08A4" w:rsidR="006E69B1" w:rsidRPr="00CC04EE" w:rsidRDefault="006E69B1" w:rsidP="00110953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 w:rsidRPr="00110953">
                        <w:t>Bipolar Disorder </w:t>
                      </w:r>
                    </w:p>
                    <w:p w14:paraId="67941E21" w14:textId="3F86727D" w:rsidR="006E69B1" w:rsidRPr="00CC04EE" w:rsidRDefault="006E69B1" w:rsidP="00110953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 w:rsidRPr="00110953">
                        <w:t>Schizophrenia</w:t>
                      </w:r>
                    </w:p>
                    <w:p w14:paraId="25D4E925" w14:textId="2657AD46" w:rsidR="006E69B1" w:rsidRPr="00C15653" w:rsidRDefault="00CC04EE" w:rsidP="00110953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 w:rsidRPr="00110953">
                        <w:t>Colon Cancer </w:t>
                      </w:r>
                    </w:p>
                    <w:p w14:paraId="0666FC7B" w14:textId="755702BD" w:rsidR="00CC04EE" w:rsidRPr="00110953" w:rsidRDefault="00E872A8" w:rsidP="00110953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>
                        <w:t>S</w:t>
                      </w:r>
                      <w:r w:rsidRPr="00E872A8">
                        <w:t>pectrum (</w:t>
                      </w:r>
                      <w:r>
                        <w:t>A</w:t>
                      </w:r>
                      <w:r w:rsidRPr="00E872A8">
                        <w:t>utism)</w:t>
                      </w:r>
                    </w:p>
                    <w:p w14:paraId="1DA5DA6C" w14:textId="77777777" w:rsidR="00110953" w:rsidRPr="00110953" w:rsidRDefault="00110953" w:rsidP="00110953"/>
                    <w:p w14:paraId="6F12D2B9" w14:textId="77777777" w:rsidR="000E3E16" w:rsidRPr="00B84052" w:rsidRDefault="000E3E16" w:rsidP="000E3E16">
                      <w:pPr>
                        <w:pStyle w:val="Smallspace"/>
                      </w:pPr>
                    </w:p>
                    <w:p w14:paraId="402AE4FD" w14:textId="77777777" w:rsidR="000E3E16" w:rsidRPr="00B84052" w:rsidRDefault="000E3E16" w:rsidP="000E3E16">
                      <w:pPr>
                        <w:pStyle w:val="Normalright"/>
                      </w:pPr>
                    </w:p>
                    <w:p w14:paraId="489F9966" w14:textId="77777777" w:rsidR="000E3E16" w:rsidRPr="00B84052" w:rsidRDefault="000E3E16" w:rsidP="000E3E16">
                      <w:pPr>
                        <w:pStyle w:val="Normalright"/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</w:p>
    <w:p w14:paraId="32436F92" w14:textId="7FEF95B1" w:rsidR="00110953" w:rsidRDefault="00110953" w:rsidP="00DC3E07"/>
    <w:p w14:paraId="30305832" w14:textId="77777777" w:rsidR="00110953" w:rsidRDefault="00110953" w:rsidP="00DC3E07"/>
    <w:p w14:paraId="15401F74" w14:textId="77777777" w:rsidR="00951EF2" w:rsidRDefault="00951EF2" w:rsidP="00DC3E07"/>
    <w:sectPr w:rsidR="00951EF2" w:rsidSect="002D0BA0">
      <w:pgSz w:w="12240" w:h="15840" w:code="1"/>
      <w:pgMar w:top="36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w14:anchorId="2FB6AAD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2" type="#_x0000_t75" style="width:11.15pt;height:11.15pt" o:bullet="t">
        <v:imagedata r:id="rId1" o:title="mso932F"/>
      </v:shape>
    </w:pict>
  </w:numPicBullet>
  <w:abstractNum w:abstractNumId="0" w15:restartNumberingAfterBreak="0">
    <w:nsid w:val="FFFFFF89"/>
    <w:multiLevelType w:val="singleLevel"/>
    <w:tmpl w:val="CA4C53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38297E"/>
    <w:multiLevelType w:val="multilevel"/>
    <w:tmpl w:val="80FA6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35FB6"/>
    <w:multiLevelType w:val="multilevel"/>
    <w:tmpl w:val="21587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6571DA"/>
    <w:multiLevelType w:val="multilevel"/>
    <w:tmpl w:val="2E04D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80752C"/>
    <w:multiLevelType w:val="hybridMultilevel"/>
    <w:tmpl w:val="F2ECE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B44548"/>
    <w:multiLevelType w:val="multilevel"/>
    <w:tmpl w:val="3286C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C24736"/>
    <w:multiLevelType w:val="multilevel"/>
    <w:tmpl w:val="EAC4213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C2D4315"/>
    <w:multiLevelType w:val="multilevel"/>
    <w:tmpl w:val="80FA6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F05C47"/>
    <w:multiLevelType w:val="multilevel"/>
    <w:tmpl w:val="80FA6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7A3D35"/>
    <w:multiLevelType w:val="multilevel"/>
    <w:tmpl w:val="A17EE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5B6F98"/>
    <w:multiLevelType w:val="multilevel"/>
    <w:tmpl w:val="C4F21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8744B6"/>
    <w:multiLevelType w:val="multilevel"/>
    <w:tmpl w:val="69D0A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4504DA"/>
    <w:multiLevelType w:val="hybridMultilevel"/>
    <w:tmpl w:val="B9B605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7373C4"/>
    <w:multiLevelType w:val="multilevel"/>
    <w:tmpl w:val="10B0B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9003FD"/>
    <w:multiLevelType w:val="multilevel"/>
    <w:tmpl w:val="EAC4213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00E0C57"/>
    <w:multiLevelType w:val="multilevel"/>
    <w:tmpl w:val="EAC4213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41E05AD"/>
    <w:multiLevelType w:val="multilevel"/>
    <w:tmpl w:val="FCE21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2477AC"/>
    <w:multiLevelType w:val="multilevel"/>
    <w:tmpl w:val="80FA6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783679">
    <w:abstractNumId w:val="6"/>
  </w:num>
  <w:num w:numId="2" w16cid:durableId="2011633803">
    <w:abstractNumId w:val="14"/>
  </w:num>
  <w:num w:numId="3" w16cid:durableId="121192578">
    <w:abstractNumId w:val="15"/>
  </w:num>
  <w:num w:numId="4" w16cid:durableId="416168857">
    <w:abstractNumId w:val="4"/>
  </w:num>
  <w:num w:numId="5" w16cid:durableId="178667121">
    <w:abstractNumId w:val="12"/>
  </w:num>
  <w:num w:numId="6" w16cid:durableId="1742874221">
    <w:abstractNumId w:val="0"/>
  </w:num>
  <w:num w:numId="7" w16cid:durableId="1837920409">
    <w:abstractNumId w:val="16"/>
  </w:num>
  <w:num w:numId="8" w16cid:durableId="79758205">
    <w:abstractNumId w:val="13"/>
  </w:num>
  <w:num w:numId="9" w16cid:durableId="1147278422">
    <w:abstractNumId w:val="3"/>
  </w:num>
  <w:num w:numId="10" w16cid:durableId="1259751096">
    <w:abstractNumId w:val="9"/>
  </w:num>
  <w:num w:numId="11" w16cid:durableId="1096512741">
    <w:abstractNumId w:val="5"/>
  </w:num>
  <w:num w:numId="12" w16cid:durableId="1359355103">
    <w:abstractNumId w:val="11"/>
  </w:num>
  <w:num w:numId="13" w16cid:durableId="1579288596">
    <w:abstractNumId w:val="10"/>
  </w:num>
  <w:num w:numId="14" w16cid:durableId="1597395687">
    <w:abstractNumId w:val="2"/>
  </w:num>
  <w:num w:numId="15" w16cid:durableId="1547402742">
    <w:abstractNumId w:val="7"/>
  </w:num>
  <w:num w:numId="16" w16cid:durableId="1763183846">
    <w:abstractNumId w:val="17"/>
  </w:num>
  <w:num w:numId="17" w16cid:durableId="1646082484">
    <w:abstractNumId w:val="8"/>
  </w:num>
  <w:num w:numId="18" w16cid:durableId="1920751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DB5"/>
    <w:rsid w:val="00010BD9"/>
    <w:rsid w:val="00015C7A"/>
    <w:rsid w:val="000359CF"/>
    <w:rsid w:val="000429E8"/>
    <w:rsid w:val="00043AD5"/>
    <w:rsid w:val="00096506"/>
    <w:rsid w:val="000A4262"/>
    <w:rsid w:val="000A5EA2"/>
    <w:rsid w:val="000B7F87"/>
    <w:rsid w:val="000D0BAC"/>
    <w:rsid w:val="000E0532"/>
    <w:rsid w:val="000E3E16"/>
    <w:rsid w:val="000F036B"/>
    <w:rsid w:val="00110953"/>
    <w:rsid w:val="00121081"/>
    <w:rsid w:val="00171FF6"/>
    <w:rsid w:val="001818EA"/>
    <w:rsid w:val="001C2BA6"/>
    <w:rsid w:val="001E034A"/>
    <w:rsid w:val="00216876"/>
    <w:rsid w:val="00257450"/>
    <w:rsid w:val="00257458"/>
    <w:rsid w:val="00282FFF"/>
    <w:rsid w:val="00286972"/>
    <w:rsid w:val="002C16E6"/>
    <w:rsid w:val="002D0BA0"/>
    <w:rsid w:val="003031AE"/>
    <w:rsid w:val="00325934"/>
    <w:rsid w:val="00327197"/>
    <w:rsid w:val="00330429"/>
    <w:rsid w:val="003671C5"/>
    <w:rsid w:val="003D0778"/>
    <w:rsid w:val="003D4BA3"/>
    <w:rsid w:val="003E6E69"/>
    <w:rsid w:val="003F41D5"/>
    <w:rsid w:val="00470EA4"/>
    <w:rsid w:val="00476156"/>
    <w:rsid w:val="00477213"/>
    <w:rsid w:val="00477EE5"/>
    <w:rsid w:val="00493AC4"/>
    <w:rsid w:val="004B79F8"/>
    <w:rsid w:val="004C1582"/>
    <w:rsid w:val="004E17C0"/>
    <w:rsid w:val="004E282F"/>
    <w:rsid w:val="00523E2E"/>
    <w:rsid w:val="005302BA"/>
    <w:rsid w:val="00584C93"/>
    <w:rsid w:val="00590835"/>
    <w:rsid w:val="005933EA"/>
    <w:rsid w:val="005C5CAC"/>
    <w:rsid w:val="005D18AC"/>
    <w:rsid w:val="00652AF1"/>
    <w:rsid w:val="00670200"/>
    <w:rsid w:val="00692159"/>
    <w:rsid w:val="0069694E"/>
    <w:rsid w:val="006B29A0"/>
    <w:rsid w:val="006E69B1"/>
    <w:rsid w:val="006F5996"/>
    <w:rsid w:val="007426D0"/>
    <w:rsid w:val="00760A74"/>
    <w:rsid w:val="00762FC2"/>
    <w:rsid w:val="007818D2"/>
    <w:rsid w:val="007D286A"/>
    <w:rsid w:val="00801485"/>
    <w:rsid w:val="008312DB"/>
    <w:rsid w:val="008726C4"/>
    <w:rsid w:val="00872B91"/>
    <w:rsid w:val="008C57C3"/>
    <w:rsid w:val="008E5907"/>
    <w:rsid w:val="00905239"/>
    <w:rsid w:val="00915042"/>
    <w:rsid w:val="009258F2"/>
    <w:rsid w:val="00951EF2"/>
    <w:rsid w:val="0095462B"/>
    <w:rsid w:val="00955A24"/>
    <w:rsid w:val="009635D0"/>
    <w:rsid w:val="00963D91"/>
    <w:rsid w:val="00970FAD"/>
    <w:rsid w:val="0097186B"/>
    <w:rsid w:val="009C4E3C"/>
    <w:rsid w:val="00A17FB6"/>
    <w:rsid w:val="00A34AFB"/>
    <w:rsid w:val="00AB1722"/>
    <w:rsid w:val="00AD3B0C"/>
    <w:rsid w:val="00AF5421"/>
    <w:rsid w:val="00B21041"/>
    <w:rsid w:val="00B3458B"/>
    <w:rsid w:val="00B44F46"/>
    <w:rsid w:val="00B84052"/>
    <w:rsid w:val="00BB67CF"/>
    <w:rsid w:val="00BC00D3"/>
    <w:rsid w:val="00BC1232"/>
    <w:rsid w:val="00BC48A5"/>
    <w:rsid w:val="00BD6FB5"/>
    <w:rsid w:val="00C15653"/>
    <w:rsid w:val="00C202A5"/>
    <w:rsid w:val="00C24920"/>
    <w:rsid w:val="00C33D99"/>
    <w:rsid w:val="00C94C8B"/>
    <w:rsid w:val="00CC04EE"/>
    <w:rsid w:val="00CD33CB"/>
    <w:rsid w:val="00D13387"/>
    <w:rsid w:val="00D21643"/>
    <w:rsid w:val="00D307A3"/>
    <w:rsid w:val="00D361E9"/>
    <w:rsid w:val="00D36F89"/>
    <w:rsid w:val="00D4477D"/>
    <w:rsid w:val="00D76F32"/>
    <w:rsid w:val="00D82DDF"/>
    <w:rsid w:val="00D920AB"/>
    <w:rsid w:val="00DA033B"/>
    <w:rsid w:val="00DC3E07"/>
    <w:rsid w:val="00DC7EB0"/>
    <w:rsid w:val="00DD131B"/>
    <w:rsid w:val="00DE55A1"/>
    <w:rsid w:val="00DF39A3"/>
    <w:rsid w:val="00E33736"/>
    <w:rsid w:val="00E724A0"/>
    <w:rsid w:val="00E872A8"/>
    <w:rsid w:val="00E93DEA"/>
    <w:rsid w:val="00EA0337"/>
    <w:rsid w:val="00EB3841"/>
    <w:rsid w:val="00F42232"/>
    <w:rsid w:val="00F50B2A"/>
    <w:rsid w:val="00F5194B"/>
    <w:rsid w:val="00F57595"/>
    <w:rsid w:val="00F94CCE"/>
    <w:rsid w:val="00F97A4C"/>
    <w:rsid w:val="00FA3E50"/>
    <w:rsid w:val="00FB1DB5"/>
    <w:rsid w:val="00FB289C"/>
    <w:rsid w:val="00FD0E81"/>
    <w:rsid w:val="00FD1EBC"/>
    <w:rsid w:val="00FD3E89"/>
    <w:rsid w:val="00FD5871"/>
    <w:rsid w:val="00FE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B11C2F"/>
  <w15:chartTrackingRefBased/>
  <w15:docId w15:val="{0B94F4D7-CCC7-4ECC-B32E-37384A03E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052"/>
    <w:pPr>
      <w:spacing w:after="0"/>
      <w:jc w:val="both"/>
    </w:pPr>
    <w:rPr>
      <w:rFonts w:cs="Open Sans"/>
      <w:color w:val="767171" w:themeColor="background2" w:themeShade="80"/>
      <w:position w:val="8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1485"/>
    <w:pPr>
      <w:jc w:val="right"/>
      <w:outlineLvl w:val="0"/>
    </w:pPr>
    <w:rPr>
      <w:b/>
      <w:caps/>
      <w:color w:val="7F7F7F" w:themeColor="text1" w:themeTint="80"/>
      <w:spacing w:val="20"/>
      <w:kern w:val="48"/>
      <w:position w:val="9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qFormat/>
    <w:rsid w:val="00B84052"/>
    <w:pPr>
      <w:outlineLvl w:val="1"/>
    </w:pPr>
    <w:rPr>
      <w:b/>
      <w:b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B84052"/>
    <w:pPr>
      <w:spacing w:after="160"/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E0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8E8EAD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qFormat/>
    <w:rsid w:val="00470EA4"/>
    <w:pPr>
      <w:spacing w:line="240" w:lineRule="auto"/>
      <w:ind w:left="720"/>
      <w:contextualSpacing/>
      <w:jc w:val="center"/>
    </w:pPr>
  </w:style>
  <w:style w:type="paragraph" w:styleId="Title">
    <w:name w:val="Title"/>
    <w:basedOn w:val="Normal"/>
    <w:next w:val="Normal"/>
    <w:link w:val="TitleChar"/>
    <w:uiPriority w:val="10"/>
    <w:qFormat/>
    <w:rsid w:val="00096506"/>
    <w:pPr>
      <w:spacing w:after="160"/>
      <w:jc w:val="center"/>
    </w:pPr>
    <w:rPr>
      <w:rFonts w:asciiTheme="majorHAnsi" w:hAnsiTheme="majorHAnsi" w:cstheme="minorBidi"/>
      <w:caps/>
      <w:color w:val="E3DBC7" w:themeColor="accent3" w:themeTint="66"/>
      <w:spacing w:val="80"/>
      <w:position w:val="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506"/>
    <w:rPr>
      <w:rFonts w:asciiTheme="majorHAnsi" w:hAnsiTheme="majorHAnsi"/>
      <w:caps/>
      <w:color w:val="E3DBC7" w:themeColor="accent3" w:themeTint="66"/>
      <w:spacing w:val="80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485"/>
    <w:pPr>
      <w:spacing w:after="160"/>
      <w:jc w:val="center"/>
    </w:pPr>
    <w:rPr>
      <w:b/>
      <w:caps/>
      <w:color w:val="E3DBC7" w:themeColor="accent3" w:themeTint="66"/>
      <w:spacing w:val="80"/>
      <w:position w:val="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01485"/>
    <w:rPr>
      <w:rFonts w:cs="Open Sans"/>
      <w:b/>
      <w:caps/>
      <w:color w:val="E3DBC7" w:themeColor="accent3" w:themeTint="66"/>
      <w:spacing w:val="8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01485"/>
    <w:rPr>
      <w:rFonts w:cs="Open Sans"/>
      <w:b/>
      <w:caps/>
      <w:color w:val="7F7F7F" w:themeColor="text1" w:themeTint="80"/>
      <w:spacing w:val="20"/>
      <w:kern w:val="48"/>
      <w:position w:val="9"/>
      <w:sz w:val="26"/>
      <w:szCs w:val="26"/>
      <w:lang w:val="en-US"/>
    </w:rPr>
  </w:style>
  <w:style w:type="paragraph" w:customStyle="1" w:styleId="Contactinfo">
    <w:name w:val="Contact info"/>
    <w:basedOn w:val="Normal"/>
    <w:qFormat/>
    <w:rsid w:val="00801485"/>
    <w:pPr>
      <w:spacing w:line="360" w:lineRule="auto"/>
      <w:jc w:val="right"/>
    </w:pPr>
    <w:rPr>
      <w:position w:val="0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84052"/>
    <w:rPr>
      <w:rFonts w:cs="Open Sans"/>
      <w:b/>
      <w:bCs/>
      <w:color w:val="767171" w:themeColor="background2" w:themeShade="80"/>
      <w:position w:val="8"/>
      <w:sz w:val="24"/>
      <w:szCs w:val="28"/>
      <w:lang w:val="en-US"/>
    </w:rPr>
  </w:style>
  <w:style w:type="paragraph" w:customStyle="1" w:styleId="Heading1Left">
    <w:name w:val="Heading 1 Left"/>
    <w:basedOn w:val="Heading1"/>
    <w:qFormat/>
    <w:rsid w:val="00096506"/>
    <w:pPr>
      <w:jc w:val="left"/>
    </w:pPr>
  </w:style>
  <w:style w:type="character" w:customStyle="1" w:styleId="Heading3Char">
    <w:name w:val="Heading 3 Char"/>
    <w:basedOn w:val="DefaultParagraphFont"/>
    <w:link w:val="Heading3"/>
    <w:uiPriority w:val="9"/>
    <w:rsid w:val="00B84052"/>
    <w:rPr>
      <w:rFonts w:cs="Open Sans"/>
      <w:color w:val="767171" w:themeColor="background2" w:themeShade="80"/>
      <w:position w:val="8"/>
      <w:szCs w:val="24"/>
      <w:lang w:val="en-US"/>
    </w:rPr>
  </w:style>
  <w:style w:type="paragraph" w:styleId="ListBullet">
    <w:name w:val="List Bullet"/>
    <w:basedOn w:val="Normal"/>
    <w:uiPriority w:val="99"/>
    <w:rsid w:val="00B84052"/>
    <w:pPr>
      <w:numPr>
        <w:numId w:val="6"/>
      </w:numPr>
      <w:ind w:left="720"/>
      <w:contextualSpacing/>
    </w:pPr>
  </w:style>
  <w:style w:type="paragraph" w:customStyle="1" w:styleId="Normalright">
    <w:name w:val="Normal right"/>
    <w:basedOn w:val="Normal"/>
    <w:qFormat/>
    <w:rsid w:val="00B84052"/>
    <w:pPr>
      <w:jc w:val="right"/>
    </w:pPr>
  </w:style>
  <w:style w:type="paragraph" w:customStyle="1" w:styleId="Smallspace">
    <w:name w:val="Small space"/>
    <w:basedOn w:val="Normal"/>
    <w:qFormat/>
    <w:rsid w:val="00B84052"/>
    <w:pPr>
      <w:jc w:val="right"/>
    </w:pPr>
    <w:rPr>
      <w:sz w:val="6"/>
    </w:rPr>
  </w:style>
  <w:style w:type="character" w:styleId="Emphasis">
    <w:name w:val="Emphasis"/>
    <w:basedOn w:val="DefaultParagraphFont"/>
    <w:uiPriority w:val="20"/>
    <w:qFormat/>
    <w:rsid w:val="00B84052"/>
    <w:rPr>
      <w:b/>
      <w:i w:val="0"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E07"/>
    <w:rPr>
      <w:rFonts w:asciiTheme="majorHAnsi" w:eastAsiaTheme="majorEastAsia" w:hAnsiTheme="majorHAnsi" w:cstheme="majorBidi"/>
      <w:i/>
      <w:iCs/>
      <w:color w:val="8E8EAD" w:themeColor="accent1" w:themeShade="BF"/>
      <w:position w:val="8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3E6E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E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jrey\AppData\Roaming\Microsoft\Templates\Simple%20profession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292">
      <a:dk1>
        <a:sysClr val="windowText" lastClr="000000"/>
      </a:dk1>
      <a:lt1>
        <a:sysClr val="window" lastClr="FFFFFF"/>
      </a:lt1>
      <a:dk2>
        <a:srgbClr val="C00000"/>
      </a:dk2>
      <a:lt2>
        <a:srgbClr val="E7E6E6"/>
      </a:lt2>
      <a:accent1>
        <a:srgbClr val="CCCCDA"/>
      </a:accent1>
      <a:accent2>
        <a:srgbClr val="C4B1CF"/>
      </a:accent2>
      <a:accent3>
        <a:srgbClr val="B9A773"/>
      </a:accent3>
      <a:accent4>
        <a:srgbClr val="B48A9E"/>
      </a:accent4>
      <a:accent5>
        <a:srgbClr val="11374F"/>
      </a:accent5>
      <a:accent6>
        <a:srgbClr val="7D8C68"/>
      </a:accent6>
      <a:hlink>
        <a:srgbClr val="0563C1"/>
      </a:hlink>
      <a:folHlink>
        <a:srgbClr val="C00000"/>
      </a:folHlink>
    </a:clrScheme>
    <a:fontScheme name="Custom 9">
      <a:majorFont>
        <a:latin typeface="Roboto Slab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D194E5-51C0-4C07-BA30-915C753353B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customXml/itemProps2.xml><?xml version="1.0" encoding="utf-8"?>
<ds:datastoreItem xmlns:ds="http://schemas.openxmlformats.org/officeDocument/2006/customXml" ds:itemID="{1068642D-1FAD-4DF0-8BF1-1BD7A817FB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98B2E7-CE2F-4340-8334-FDE2026ED4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professional resume</Template>
  <TotalTime>1430</TotalTime>
  <Pages>2</Pages>
  <Words>12</Words>
  <Characters>67</Characters>
  <Application>Microsoft Office Word</Application>
  <DocSecurity>0</DocSecurity>
  <Lines>33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Sidney Reynaud</dc:creator>
  <cp:keywords/>
  <dc:description/>
  <cp:lastModifiedBy>Sidney Reynaud</cp:lastModifiedBy>
  <cp:revision>44</cp:revision>
  <dcterms:created xsi:type="dcterms:W3CDTF">2025-10-26T22:34:00Z</dcterms:created>
  <dcterms:modified xsi:type="dcterms:W3CDTF">2025-10-27T22:42:00Z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5357400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GrammarlyDocumentId">
    <vt:lpwstr>fe8b2f10-0449-45ae-a612-0259a3bc0de0</vt:lpwstr>
  </property>
</Properties>
</file>